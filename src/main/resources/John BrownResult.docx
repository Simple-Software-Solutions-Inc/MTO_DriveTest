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officeDocument/2006/relationships/extended-properties" Target="docProps/app.xml"></Relationship><Relationship Id="rId3" Type="http://schemas.openxmlformats.org/package/2006/relationships/metadata/core-properties" Target="docProps/core.xml"></Relationship><Relationship Id="rId4" Type="http://schemas.openxmlformats.org/officeDocument/2006/relationships/custom-properties" Target="docProps/custom.xml"></Relationship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tabs>
          <w:tab w:val="right" w:pos="15120"/>
        </w:tabs>
        <w:spacing w:before="0"/>
        <w:rPr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column">
                  <wp:posOffset>-273050</wp:posOffset>
                </wp:positionH>
                <wp:positionV relativeFrom="paragraph">
                  <wp:posOffset>-232410</wp:posOffset>
                </wp:positionV>
                <wp:extent cx="10058400" cy="7772400"/>
                <wp:effectExtent l="0" t="0" r="0" b="0"/>
                <wp:wrapNone/>
                <wp:docPr id="1" name="Picture 3" titl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0" cy="7772400"/>
                          <a:chOff x="0" y="100202"/>
                          <a:chExt cx="9961183" cy="7572074"/>
                        </a:xfrm>
                      </wpg:grpSpPr>
                      <wps:wsp>
                        <wps:cNvPr id="1025" name="Freeform: Shape 2"/>
                        <wps:cNvCnPr/>
                        <wps:spPr>
                          <a:xfrm>
                            <a:off x="0" y="219073"/>
                            <a:ext cx="1246878" cy="7404180"/>
                          </a:xfrm>
                          <a:custGeom>
                            <a:avLst/>
                            <a:gdLst>
                              <a:gd name="connsiteX0" fmla="*/ 1219192 w 1246878"/>
                              <a:gd name="connsiteY0" fmla="*/ 0 h 7404180"/>
                              <a:gd name="connsiteX1" fmla="*/ 686558 w 1246878"/>
                              <a:gd name="connsiteY1" fmla="*/ 0 h 7404180"/>
                              <a:gd name="connsiteX2" fmla="*/ 566797 w 1246878"/>
                              <a:gd name="connsiteY2" fmla="*/ 5194902 h 7404180"/>
                              <a:gd name="connsiteX3" fmla="*/ 0 w 1246878"/>
                              <a:gd name="connsiteY3" fmla="*/ 5987378 h 7404180"/>
                              <a:gd name="connsiteX4" fmla="*/ 0 w 1246878"/>
                              <a:gd name="connsiteY4" fmla="*/ 7398085 h 7404180"/>
                              <a:gd name="connsiteX5" fmla="*/ 41529 w 1246878"/>
                              <a:gd name="connsiteY5" fmla="*/ 7404181 h 7404180"/>
                              <a:gd name="connsiteX6" fmla="*/ 1107306 w 1246878"/>
                              <a:gd name="connsiteY6" fmla="*/ 5330792 h 7404180"/>
                              <a:gd name="connsiteX7" fmla="*/ 1219192 w 1246878"/>
                              <a:gd name="connsiteY7" fmla="*/ 0 h 74041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246878" h="7404180">
                                <a:moveTo>
                                  <a:pt x="1219192" y="0"/>
                                </a:moveTo>
                                <a:lnTo>
                                  <a:pt x="686558" y="0"/>
                                </a:lnTo>
                                <a:cubicBezTo>
                                  <a:pt x="686558" y="0"/>
                                  <a:pt x="742437" y="4701257"/>
                                  <a:pt x="566797" y="5194902"/>
                                </a:cubicBezTo>
                                <a:cubicBezTo>
                                  <a:pt x="505203" y="5367876"/>
                                  <a:pt x="274699" y="5668991"/>
                                  <a:pt x="0" y="5987378"/>
                                </a:cubicBezTo>
                                <a:lnTo>
                                  <a:pt x="0" y="7398085"/>
                                </a:lnTo>
                                <a:lnTo>
                                  <a:pt x="41529" y="7404181"/>
                                </a:lnTo>
                                <a:cubicBezTo>
                                  <a:pt x="41529" y="7404181"/>
                                  <a:pt x="903218" y="6008078"/>
                                  <a:pt x="1107306" y="5330792"/>
                                </a:cubicBezTo>
                                <a:cubicBezTo>
                                  <a:pt x="1330317" y="4589625"/>
                                  <a:pt x="1219192" y="0"/>
                                  <a:pt x="121919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0000">
                              <a:alpha val="100000"/>
                            </a:srgbClr>
                          </a:solidFill>
                          <a:ln cap="flat" cmpd="sng" w="12688">
                            <a:prstDash val="solid"/>
                          </a:ln>
                        </wps:spPr>
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6" name="Freeform: Shape 6"/>
                        <wps:cNvCnPr/>
                        <wps:spPr>
                          <a:xfrm>
                            <a:off x="530221" y="218946"/>
                            <a:ext cx="1420729" cy="7404180"/>
                          </a:xfrm>
                          <a:custGeom>
                            <a:avLst/>
                            <a:gdLst>
                              <a:gd name="connsiteX0" fmla="*/ 880359 w 1420729"/>
                              <a:gd name="connsiteY0" fmla="*/ 127 h 7404180"/>
                              <a:gd name="connsiteX1" fmla="*/ 800095 w 1420729"/>
                              <a:gd name="connsiteY1" fmla="*/ 5359493 h 7404180"/>
                              <a:gd name="connsiteX2" fmla="*/ 0 w 1420729"/>
                              <a:gd name="connsiteY2" fmla="*/ 7404181 h 7404180"/>
                              <a:gd name="connsiteX3" fmla="*/ 1240020 w 1420729"/>
                              <a:gd name="connsiteY3" fmla="*/ 7404181 h 7404180"/>
                              <a:gd name="connsiteX4" fmla="*/ 1402198 w 1420729"/>
                              <a:gd name="connsiteY4" fmla="*/ 5388322 h 7404180"/>
                              <a:gd name="connsiteX5" fmla="*/ 1413247 w 1420729"/>
                              <a:gd name="connsiteY5" fmla="*/ 0 h 74041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420729" h="7404180">
                                <a:moveTo>
                                  <a:pt x="880359" y="127"/>
                                </a:moveTo>
                                <a:cubicBezTo>
                                  <a:pt x="880359" y="127"/>
                                  <a:pt x="975862" y="4865593"/>
                                  <a:pt x="800095" y="5359493"/>
                                </a:cubicBezTo>
                                <a:cubicBezTo>
                                  <a:pt x="624328" y="5853394"/>
                                  <a:pt x="0" y="7404181"/>
                                  <a:pt x="0" y="7404181"/>
                                </a:cubicBezTo>
                                <a:lnTo>
                                  <a:pt x="1240020" y="7404181"/>
                                </a:lnTo>
                                <a:cubicBezTo>
                                  <a:pt x="1240020" y="7404181"/>
                                  <a:pt x="1376798" y="6193878"/>
                                  <a:pt x="1402198" y="5388322"/>
                                </a:cubicBezTo>
                                <a:cubicBezTo>
                                  <a:pt x="1435980" y="4313655"/>
                                  <a:pt x="1413247" y="0"/>
                                  <a:pt x="141324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28D35">
                              <a:alpha val="100000"/>
                            </a:srgbClr>
                          </a:solidFill>
                          <a:ln cap="flat" cmpd="sng" w="12688">
                            <a:prstDash val="solid"/>
                          </a:ln>
                        </wps:spPr>
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7" name="Freeform: Shape 7"/>
                        <wps:cNvCnPr/>
                        <wps:spPr>
                          <a:xfrm>
                            <a:off x="2149433" y="176401"/>
                            <a:ext cx="1418101" cy="7378780"/>
                          </a:xfrm>
                          <a:custGeom>
                            <a:avLst/>
                            <a:gdLst>
                              <a:gd name="connsiteX0" fmla="*/ 23523 w 1418101"/>
                              <a:gd name="connsiteY0" fmla="*/ 0 h 7378780"/>
                              <a:gd name="connsiteX1" fmla="*/ 22253 w 1418101"/>
                              <a:gd name="connsiteY1" fmla="*/ 5401911 h 7378780"/>
                              <a:gd name="connsiteX2" fmla="*/ 225452 w 1418101"/>
                              <a:gd name="connsiteY2" fmla="*/ 7378781 h 7378780"/>
                              <a:gd name="connsiteX3" fmla="*/ 1418101 w 1418101"/>
                              <a:gd name="connsiteY3" fmla="*/ 7378781 h 7378780"/>
                              <a:gd name="connsiteX4" fmla="*/ 597051 w 1418101"/>
                              <a:gd name="connsiteY4" fmla="*/ 5125942 h 7378780"/>
                              <a:gd name="connsiteX5" fmla="*/ 555650 w 1418101"/>
                              <a:gd name="connsiteY5" fmla="*/ 0 h 73787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418101" h="7378780">
                                <a:moveTo>
                                  <a:pt x="23523" y="0"/>
                                </a:moveTo>
                                <a:cubicBezTo>
                                  <a:pt x="23523" y="0"/>
                                  <a:pt x="-28547" y="4552414"/>
                                  <a:pt x="22253" y="5401911"/>
                                </a:cubicBezTo>
                                <a:cubicBezTo>
                                  <a:pt x="73053" y="6251409"/>
                                  <a:pt x="225452" y="7378781"/>
                                  <a:pt x="225452" y="7378781"/>
                                </a:cubicBezTo>
                                <a:lnTo>
                                  <a:pt x="1418101" y="7378781"/>
                                </a:lnTo>
                                <a:cubicBezTo>
                                  <a:pt x="1418101" y="7378781"/>
                                  <a:pt x="705128" y="5692358"/>
                                  <a:pt x="597051" y="5125942"/>
                                </a:cubicBezTo>
                                <a:cubicBezTo>
                                  <a:pt x="488975" y="4559526"/>
                                  <a:pt x="555650" y="0"/>
                                  <a:pt x="55565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BD9CD">
                              <a:alpha val="100000"/>
                            </a:srgbClr>
                          </a:solidFill>
                          <a:ln cap="flat" cmpd="sng" w="12688">
                            <a:prstDash val="solid"/>
                          </a:ln>
                        </wps:spPr>
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8" name="Freeform: Shape 8"/>
                        <wps:cNvCnPr/>
                        <wps:spPr>
                          <a:xfrm>
                            <a:off x="2866223" y="176401"/>
                            <a:ext cx="2542164" cy="7446852"/>
                          </a:xfrm>
                          <a:custGeom>
                            <a:avLst/>
                            <a:gdLst>
                              <a:gd name="connsiteX0" fmla="*/ 15516 w 2542164"/>
                              <a:gd name="connsiteY0" fmla="*/ 0 h 7446852"/>
                              <a:gd name="connsiteX1" fmla="*/ 85873 w 2542164"/>
                              <a:gd name="connsiteY1" fmla="*/ 5118703 h 7446852"/>
                              <a:gd name="connsiteX2" fmla="*/ 1251472 w 2542164"/>
                              <a:gd name="connsiteY2" fmla="*/ 7446852 h 7446852"/>
                              <a:gd name="connsiteX3" fmla="*/ 2542165 w 2542164"/>
                              <a:gd name="connsiteY3" fmla="*/ 7446852 h 7446852"/>
                              <a:gd name="connsiteX4" fmla="*/ 700804 w 2542164"/>
                              <a:gd name="connsiteY4" fmla="*/ 5155025 h 7446852"/>
                              <a:gd name="connsiteX5" fmla="*/ 547770 w 2542164"/>
                              <a:gd name="connsiteY5" fmla="*/ 0 h 74468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542164" h="7446852">
                                <a:moveTo>
                                  <a:pt x="15516" y="0"/>
                                </a:moveTo>
                                <a:cubicBezTo>
                                  <a:pt x="15516" y="0"/>
                                  <a:pt x="-49254" y="4392648"/>
                                  <a:pt x="85873" y="5118703"/>
                                </a:cubicBezTo>
                                <a:cubicBezTo>
                                  <a:pt x="221001" y="5844757"/>
                                  <a:pt x="1251472" y="7446852"/>
                                  <a:pt x="1251472" y="7446852"/>
                                </a:cubicBezTo>
                                <a:lnTo>
                                  <a:pt x="2542165" y="7446852"/>
                                </a:lnTo>
                                <a:cubicBezTo>
                                  <a:pt x="2542165" y="7446852"/>
                                  <a:pt x="943753" y="6106122"/>
                                  <a:pt x="700804" y="5155025"/>
                                </a:cubicBezTo>
                                <a:cubicBezTo>
                                  <a:pt x="457854" y="4203928"/>
                                  <a:pt x="547770" y="0"/>
                                  <a:pt x="54777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4546A">
                              <a:alpha val="100000"/>
                            </a:srgbClr>
                          </a:solidFill>
                          <a:ln cap="flat" cmpd="sng" w="12688">
                            <a:prstDash val="solid"/>
                          </a:ln>
                        </wps:spPr>
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9" name="Freeform: Shape 9"/>
                        <wps:cNvCnPr/>
                        <wps:spPr>
                          <a:xfrm>
                            <a:off x="85724" y="100202"/>
                            <a:ext cx="9875459" cy="7572074"/>
                          </a:xfrm>
                          <a:custGeom>
                            <a:avLst/>
                            <a:gdLst>
                              <a:gd name="connsiteX0" fmla="*/ 0 w 9875458"/>
                              <a:gd name="connsiteY0" fmla="*/ 0 h 7572073"/>
                              <a:gd name="connsiteX1" fmla="*/ 9875458 w 9875458"/>
                              <a:gd name="connsiteY1" fmla="*/ 0 h 7572073"/>
                              <a:gd name="connsiteX2" fmla="*/ 9875458 w 9875458"/>
                              <a:gd name="connsiteY2" fmla="*/ 7572073 h 7572073"/>
                              <a:gd name="connsiteX3" fmla="*/ 0 w 9875458"/>
                              <a:gd name="connsiteY3" fmla="*/ 7572073 h 757207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9875458" h="7572073">
                                <a:moveTo>
                                  <a:pt x="0" y="0"/>
                                </a:moveTo>
                                <a:lnTo>
                                  <a:pt x="9875458" y="0"/>
                                </a:lnTo>
                                <a:lnTo>
                                  <a:pt x="9875458" y="7572073"/>
                                </a:lnTo>
                                <a:lnTo>
                                  <a:pt x="0" y="757207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253759">
                            <a:solidFill>
                              <a:srgbClr val="44546A">
                                <a:alpha val="100000"/>
                              </a:srgbClr>
                            </a:solidFill>
                            <a:prstDash val="solid"/>
                          </a:ln>
                        </wps:spPr>
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0" name="Freeform: Shape 10"/>
                        <wps:cNvCnPr/>
                        <wps:spPr>
                          <a:xfrm>
                            <a:off x="1537960" y="2298939"/>
                            <a:ext cx="331340" cy="315339"/>
                          </a:xfrm>
                          <a:custGeom>
                            <a:avLst/>
                            <a:gdLst>
                              <a:gd name="connsiteX0" fmla="*/ 208660 w 331340"/>
                              <a:gd name="connsiteY0" fmla="*/ 115061 h 315339"/>
                              <a:gd name="connsiteX1" fmla="*/ 331341 w 331340"/>
                              <a:gd name="connsiteY1" fmla="*/ 120776 h 315339"/>
                              <a:gd name="connsiteX2" fmla="*/ 235076 w 331340"/>
                              <a:gd name="connsiteY2" fmla="*/ 196976 h 315339"/>
                              <a:gd name="connsiteX3" fmla="*/ 267460 w 331340"/>
                              <a:gd name="connsiteY3" fmla="*/ 315339 h 315339"/>
                              <a:gd name="connsiteX4" fmla="*/ 165226 w 331340"/>
                              <a:gd name="connsiteY4" fmla="*/ 247394 h 315339"/>
                              <a:gd name="connsiteX5" fmla="*/ 62738 w 331340"/>
                              <a:gd name="connsiteY5" fmla="*/ 314831 h 315339"/>
                              <a:gd name="connsiteX6" fmla="*/ 95757 w 331340"/>
                              <a:gd name="connsiteY6" fmla="*/ 196595 h 315339"/>
                              <a:gd name="connsiteX7" fmla="*/ 0 w 331340"/>
                              <a:gd name="connsiteY7" fmla="*/ 119887 h 315339"/>
                              <a:gd name="connsiteX8" fmla="*/ 122554 w 331340"/>
                              <a:gd name="connsiteY8" fmla="*/ 114807 h 315339"/>
                              <a:gd name="connsiteX9" fmla="*/ 165988 w 331340"/>
                              <a:gd name="connsiteY9" fmla="*/ 0 h 315339"/>
                              <a:gd name="connsiteX10" fmla="*/ 208660 w 331340"/>
                              <a:gd name="connsiteY10" fmla="*/ 115061 h 3153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31340" h="315339">
                                <a:moveTo>
                                  <a:pt x="208660" y="115061"/>
                                </a:moveTo>
                                <a:lnTo>
                                  <a:pt x="331341" y="120776"/>
                                </a:lnTo>
                                <a:lnTo>
                                  <a:pt x="235076" y="196976"/>
                                </a:lnTo>
                                <a:lnTo>
                                  <a:pt x="267460" y="315339"/>
                                </a:lnTo>
                                <a:lnTo>
                                  <a:pt x="165226" y="247394"/>
                                </a:lnTo>
                                <a:lnTo>
                                  <a:pt x="62738" y="314831"/>
                                </a:lnTo>
                                <a:lnTo>
                                  <a:pt x="95757" y="196595"/>
                                </a:lnTo>
                                <a:lnTo>
                                  <a:pt x="0" y="119887"/>
                                </a:lnTo>
                                <a:lnTo>
                                  <a:pt x="122554" y="114807"/>
                                </a:lnTo>
                                <a:lnTo>
                                  <a:pt x="165988" y="0"/>
                                </a:lnTo>
                                <a:lnTo>
                                  <a:pt x="208660" y="1150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100000"/>
                            </a:srgbClr>
                          </a:solidFill>
                          <a:ln cap="flat" cmpd="sng" w="12688">
                            <a:prstDash val="solid"/>
                          </a:ln>
                        </wps:spPr>
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1" name="Freeform: Shape 11"/>
                        <wps:cNvCnPr/>
                        <wps:spPr>
                          <a:xfrm>
                            <a:off x="814064" y="2298939"/>
                            <a:ext cx="331340" cy="315339"/>
                          </a:xfrm>
                          <a:custGeom>
                            <a:avLst/>
                            <a:gdLst>
                              <a:gd name="connsiteX0" fmla="*/ 208660 w 331340"/>
                              <a:gd name="connsiteY0" fmla="*/ 115061 h 315339"/>
                              <a:gd name="connsiteX1" fmla="*/ 331341 w 331340"/>
                              <a:gd name="connsiteY1" fmla="*/ 120776 h 315339"/>
                              <a:gd name="connsiteX2" fmla="*/ 235076 w 331340"/>
                              <a:gd name="connsiteY2" fmla="*/ 196976 h 315339"/>
                              <a:gd name="connsiteX3" fmla="*/ 267460 w 331340"/>
                              <a:gd name="connsiteY3" fmla="*/ 315339 h 315339"/>
                              <a:gd name="connsiteX4" fmla="*/ 165226 w 331340"/>
                              <a:gd name="connsiteY4" fmla="*/ 247394 h 315339"/>
                              <a:gd name="connsiteX5" fmla="*/ 62738 w 331340"/>
                              <a:gd name="connsiteY5" fmla="*/ 314831 h 315339"/>
                              <a:gd name="connsiteX6" fmla="*/ 95757 w 331340"/>
                              <a:gd name="connsiteY6" fmla="*/ 196595 h 315339"/>
                              <a:gd name="connsiteX7" fmla="*/ 0 w 331340"/>
                              <a:gd name="connsiteY7" fmla="*/ 119887 h 315339"/>
                              <a:gd name="connsiteX8" fmla="*/ 122554 w 331340"/>
                              <a:gd name="connsiteY8" fmla="*/ 114807 h 315339"/>
                              <a:gd name="connsiteX9" fmla="*/ 165988 w 331340"/>
                              <a:gd name="connsiteY9" fmla="*/ 0 h 315339"/>
                              <a:gd name="connsiteX10" fmla="*/ 208660 w 331340"/>
                              <a:gd name="connsiteY10" fmla="*/ 115061 h 3153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31340" h="315339">
                                <a:moveTo>
                                  <a:pt x="208660" y="115061"/>
                                </a:moveTo>
                                <a:lnTo>
                                  <a:pt x="331341" y="120776"/>
                                </a:lnTo>
                                <a:lnTo>
                                  <a:pt x="235076" y="196976"/>
                                </a:lnTo>
                                <a:lnTo>
                                  <a:pt x="267460" y="315339"/>
                                </a:lnTo>
                                <a:lnTo>
                                  <a:pt x="165226" y="247394"/>
                                </a:lnTo>
                                <a:lnTo>
                                  <a:pt x="62738" y="314831"/>
                                </a:lnTo>
                                <a:lnTo>
                                  <a:pt x="95757" y="196595"/>
                                </a:lnTo>
                                <a:lnTo>
                                  <a:pt x="0" y="119887"/>
                                </a:lnTo>
                                <a:lnTo>
                                  <a:pt x="122554" y="114807"/>
                                </a:lnTo>
                                <a:lnTo>
                                  <a:pt x="165988" y="0"/>
                                </a:lnTo>
                                <a:lnTo>
                                  <a:pt x="208660" y="1150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100000"/>
                            </a:srgbClr>
                          </a:solidFill>
                          <a:ln cap="flat" cmpd="sng" w="12688">
                            <a:prstDash val="solid"/>
                          </a:ln>
                        </wps:spPr>
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2" name="Freeform: Shape 12"/>
                        <wps:cNvCnPr/>
                        <wps:spPr>
                          <a:xfrm>
                            <a:off x="2249155" y="2298939"/>
                            <a:ext cx="331340" cy="315339"/>
                          </a:xfrm>
                          <a:custGeom>
                            <a:avLst/>
                            <a:gdLst>
                              <a:gd name="connsiteX0" fmla="*/ 208660 w 331340"/>
                              <a:gd name="connsiteY0" fmla="*/ 115061 h 315339"/>
                              <a:gd name="connsiteX1" fmla="*/ 331341 w 331340"/>
                              <a:gd name="connsiteY1" fmla="*/ 120776 h 315339"/>
                              <a:gd name="connsiteX2" fmla="*/ 235075 w 331340"/>
                              <a:gd name="connsiteY2" fmla="*/ 196976 h 315339"/>
                              <a:gd name="connsiteX3" fmla="*/ 267460 w 331340"/>
                              <a:gd name="connsiteY3" fmla="*/ 315339 h 315339"/>
                              <a:gd name="connsiteX4" fmla="*/ 165226 w 331340"/>
                              <a:gd name="connsiteY4" fmla="*/ 247394 h 315339"/>
                              <a:gd name="connsiteX5" fmla="*/ 62737 w 331340"/>
                              <a:gd name="connsiteY5" fmla="*/ 314831 h 315339"/>
                              <a:gd name="connsiteX6" fmla="*/ 95757 w 331340"/>
                              <a:gd name="connsiteY6" fmla="*/ 196595 h 315339"/>
                              <a:gd name="connsiteX7" fmla="*/ 0 w 331340"/>
                              <a:gd name="connsiteY7" fmla="*/ 119887 h 315339"/>
                              <a:gd name="connsiteX8" fmla="*/ 122554 w 331340"/>
                              <a:gd name="connsiteY8" fmla="*/ 114807 h 315339"/>
                              <a:gd name="connsiteX9" fmla="*/ 165988 w 331340"/>
                              <a:gd name="connsiteY9" fmla="*/ 0 h 315339"/>
                              <a:gd name="connsiteX10" fmla="*/ 208660 w 331340"/>
                              <a:gd name="connsiteY10" fmla="*/ 115061 h 3153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31340" h="315339">
                                <a:moveTo>
                                  <a:pt x="208660" y="115061"/>
                                </a:moveTo>
                                <a:lnTo>
                                  <a:pt x="331341" y="120776"/>
                                </a:lnTo>
                                <a:lnTo>
                                  <a:pt x="235075" y="196976"/>
                                </a:lnTo>
                                <a:lnTo>
                                  <a:pt x="267460" y="315339"/>
                                </a:lnTo>
                                <a:lnTo>
                                  <a:pt x="165226" y="247394"/>
                                </a:lnTo>
                                <a:lnTo>
                                  <a:pt x="62737" y="314831"/>
                                </a:lnTo>
                                <a:lnTo>
                                  <a:pt x="95757" y="196595"/>
                                </a:lnTo>
                                <a:lnTo>
                                  <a:pt x="0" y="119887"/>
                                </a:lnTo>
                                <a:lnTo>
                                  <a:pt x="122554" y="114807"/>
                                </a:lnTo>
                                <a:lnTo>
                                  <a:pt x="165988" y="0"/>
                                </a:lnTo>
                                <a:lnTo>
                                  <a:pt x="208660" y="1150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100000"/>
                            </a:srgbClr>
                          </a:solidFill>
                          <a:ln cap="flat" cmpd="sng" w="12688">
                            <a:prstDash val="solid"/>
                          </a:ln>
                        </wps:spPr>
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3" name="Freeform: Shape 13"/>
                        <wps:cNvCnPr/>
                        <wps:spPr>
                          <a:xfrm>
                            <a:off x="2973051" y="2298939"/>
                            <a:ext cx="331340" cy="315339"/>
                          </a:xfrm>
                          <a:custGeom>
                            <a:avLst/>
                            <a:gdLst>
                              <a:gd name="connsiteX0" fmla="*/ 208660 w 331340"/>
                              <a:gd name="connsiteY0" fmla="*/ 115061 h 315339"/>
                              <a:gd name="connsiteX1" fmla="*/ 331341 w 331340"/>
                              <a:gd name="connsiteY1" fmla="*/ 120776 h 315339"/>
                              <a:gd name="connsiteX2" fmla="*/ 235075 w 331340"/>
                              <a:gd name="connsiteY2" fmla="*/ 196976 h 315339"/>
                              <a:gd name="connsiteX3" fmla="*/ 267460 w 331340"/>
                              <a:gd name="connsiteY3" fmla="*/ 315339 h 315339"/>
                              <a:gd name="connsiteX4" fmla="*/ 165226 w 331340"/>
                              <a:gd name="connsiteY4" fmla="*/ 247394 h 315339"/>
                              <a:gd name="connsiteX5" fmla="*/ 62737 w 331340"/>
                              <a:gd name="connsiteY5" fmla="*/ 314831 h 315339"/>
                              <a:gd name="connsiteX6" fmla="*/ 95757 w 331340"/>
                              <a:gd name="connsiteY6" fmla="*/ 196595 h 315339"/>
                              <a:gd name="connsiteX7" fmla="*/ 0 w 331340"/>
                              <a:gd name="connsiteY7" fmla="*/ 119887 h 315339"/>
                              <a:gd name="connsiteX8" fmla="*/ 122554 w 331340"/>
                              <a:gd name="connsiteY8" fmla="*/ 114807 h 315339"/>
                              <a:gd name="connsiteX9" fmla="*/ 165988 w 331340"/>
                              <a:gd name="connsiteY9" fmla="*/ 0 h 315339"/>
                              <a:gd name="connsiteX10" fmla="*/ 208660 w 331340"/>
                              <a:gd name="connsiteY10" fmla="*/ 115061 h 3153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31340" h="315339">
                                <a:moveTo>
                                  <a:pt x="208660" y="115061"/>
                                </a:moveTo>
                                <a:lnTo>
                                  <a:pt x="331341" y="120776"/>
                                </a:lnTo>
                                <a:lnTo>
                                  <a:pt x="235075" y="196976"/>
                                </a:lnTo>
                                <a:lnTo>
                                  <a:pt x="267460" y="315339"/>
                                </a:lnTo>
                                <a:lnTo>
                                  <a:pt x="165226" y="247394"/>
                                </a:lnTo>
                                <a:lnTo>
                                  <a:pt x="62737" y="314831"/>
                                </a:lnTo>
                                <a:lnTo>
                                  <a:pt x="95757" y="196595"/>
                                </a:lnTo>
                                <a:lnTo>
                                  <a:pt x="0" y="119887"/>
                                </a:lnTo>
                                <a:lnTo>
                                  <a:pt x="122554" y="114807"/>
                                </a:lnTo>
                                <a:lnTo>
                                  <a:pt x="165988" y="0"/>
                                </a:lnTo>
                                <a:lnTo>
                                  <a:pt x="208660" y="1150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100000"/>
                            </a:srgbClr>
                          </a:solidFill>
                          <a:ln cap="flat" cmpd="sng" w="12688">
                            <a:prstDash val="solid"/>
                          </a:ln>
                        </wps:spPr>
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Picture 3" style="position:absolute;;margin-left:-21.5pt;margin-top:-18.3pt;width:792pt;height:612pt;z-index:251659264;;mso-wrap-distance-left:9pt;mso-wrap-distance-top:0pt;mso-wrap-distance-right:9pt;mso-wrap-distance-bottom:0pt;" coordorigin="0,0">
                <v:shape id="Freeform: Shape 2" style="position:absolute;;width:1963.5874;height:11660.126;;v-text-anchor:middle" filled="t" fillcolor="#FF0000" stroked="f" strokecolor="#000000">
                  <v:fill opacity="65536f" color2="#FF0000"/>
                </v:shape>
                <v:shape id="Freeform: Shape 6" style="position:absolute;;width:2237.3684;height:11660.126;;v-text-anchor:middle" filled="t" fillcolor="#F28D35" stroked="f" strokecolor="#000000">
                  <v:fill opacity="65536f" color2="#F28D35"/>
                </v:shape>
                <v:shape id="Freeform: Shape 7" style="position:absolute;;width:2233.23;height:11620.126;;v-text-anchor:middle" filled="t" fillcolor="#DBD9CD" stroked="f" strokecolor="#000000">
                  <v:fill opacity="65536f" color2="#DBD9CD"/>
                </v:shape>
                <v:shape id="Freeform: Shape 8" style="position:absolute;;width:4003.408;height:11727.325;;v-text-anchor:middle" filled="t" fillcolor="#44546A" stroked="f" strokecolor="#000000">
                  <v:fill opacity="65536f" color2="#44546A"/>
                </v:shape>
                <v:shape id="Freeform: Shape 9" style="position:absolute;;width:15551.904;height:11924.526;;v-text-anchor:middle" filled="f" strokecolor="#44546A" strokeweight="19.981024pt">
                  <v:stroke dashstyle="solid" linestyle="single" joinstyle="miter" endcap="flat" color2="#44546A"/>
                </v:shape>
                <v:shape id="Freeform: Shape 10" style="position:absolute;;width:521.7953;height:496.59683;;v-text-anchor:middle" filled="t" fillcolor="#FFFFFF" stroked="f" strokecolor="#000000">
                  <v:fill opacity="65536f" color2="#FFFFFF"/>
                </v:shape>
                <v:shape id="Freeform: Shape 11" style="position:absolute;;width:521.7953;height:496.59683;;v-text-anchor:middle" filled="t" fillcolor="#FFFFFF" stroked="f" strokecolor="#000000">
                  <v:fill opacity="65536f" color2="#FFFFFF"/>
                </v:shape>
                <v:shape id="Freeform: Shape 12" style="position:absolute;;width:521.7953;height:496.59683;;v-text-anchor:middle" filled="t" fillcolor="#FFFFFF" stroked="f" strokecolor="#000000">
                  <v:fill opacity="65536f" color2="#FFFFFF"/>
                </v:shape>
                <v:shape id="Freeform: Shape 13" style="position:absolute;;width:521.7953;height:496.59683;;v-text-anchor:middle" filled="t" fillcolor="#FFFFFF" stroked="f" strokecolor="#000000">
                  <v:fill opacity="65536f" color2="#FFFFFF"/>
                </v:shape>
              </v:group>
            </w:pict>
          </mc:Fallback>
        </mc:AlternateContent>
      </w:r>
      <w:r>
        <w:rPr/>
        <w:tab/>
        <w:t xml:space="preserve"/>
      </w:r>
    </w:p>
    <w:tbl>
      <w:tblPr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600" w:firstRow="0" w:lastRow="0" w:firstColumn="0" w:lastColumn="0" w:noHBand="1" w:noVBand="1"/>
        <w:tblCaption w:val="Layout table"/>
      </w:tblPr>
      <w:tblGrid>
        <w:gridCol w:w="7110"/>
        <w:gridCol w:w="6120"/>
        <w:gridCol w:w="1890"/>
      </w:tblGrid>
      <w:tr>
        <w:trPr>
          <w:trHeight w:val="3525" w:hRule="atLeast"/>
        </w:trPr>
        <w:tc>
          <w:tcPr>
            <w:tcW w:type="dxa" w:w="7110"/>
            <w:tcBorders/>
          </w:tcPr>
          <w:p>
            <w:pPr>
              <w:spacing/>
              <w:rPr/>
            </w:pPr>
            <w:r>
              <w:rPr/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1482090</wp:posOffset>
                      </wp:positionV>
                      <wp:extent cx="3299460" cy="2674620"/>
                      <wp:wrapNone/>
                      <wp:docPr id="2" name="Rectangle 14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99460" cy="267462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12700">
                                <a:noFill/>
                                <a:prstDash val="solid"/>
                              </a:ln>
                            </wps:spPr>
                            <wps:style>
                              <a:lnRef idx="2">
                                <a:srgbClr val="5C5C5C">
                                  <a:alpha val="100000"/>
                                </a:srgbClr>
                              </a:lnRef>
                              <a:fillRef idx="1">
                                <a:srgbClr val="7F7F7F">
                                  <a:alpha val="100000"/>
                                </a:srgbClr>
                              </a:fillRef>
                              <a:effectRef idx="0">
                                <a:srgbClr val="7F7F7F">
                                  <a:alpha val="100000"/>
                                </a:srgbClr>
                              </a:effectRef>
                              <a:fontRef idx="minor">
                                <a:srgbClr val="FFFFFF">
                                  <a:alpha val="100000"/>
                                </a:srgbClr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/>
                                    <w:rPr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>
                                        <wp:extent cx="3261360" cy="2561546"/>
                                        <wp:effectExtent l="0" t="0" r="0" b="0"/>
                                        <wp:docPr id="3" name="Picture 5" title=""/>
                                        <wp:cNvGraphicFramePr>
                                          <a:graphicFrameLocks noChangeAspect="1"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261360" cy="256154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xmlns:a="http://schemas.openxmlformats.org/drawingml/2006/main"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ectangle 14" type="#_x0000_t202" style="position:absolute;margin-left:-.6pt;margin-top:116.7pt;width:259.8pt;height:210.6pt;z-index:251660288;;v-text-anchor:middle;mso-wrap-distance-left:9pt;mso-wrap-distance-top:0pt;mso-wrap-distance-right:9pt;mso-wrap-distance-bottom:0pt;mso-wrap-style:square;position:absolute" filled="f" strokecolor="#000000" strokeweight="1pt" stroked="f">
                      <v:textbox style="" inset="7.2pt,3.6pt,7.2pt,3.6pt">
                        <w:txbxContent>
                          <w:p>
                            <w:pPr>
                              <w:spacing/>
                              <w:rPr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>
                                  <wp:extent cx="3261360" cy="2561546"/>
                                  <wp:effectExtent l="0" t="0" r="0" b="0"/>
                                  <wp:docPr id="4" name="Picture 5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61360" cy="25615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type="dxa" w:w="6120"/>
            <w:tcBorders/>
            <w:tcMar>
              <w:top w:w="2160" w:type="dxa"/>
              <w:left w:w="0" w:type="dxa"/>
              <w:right w:w="115" w:type="dxa"/>
            </w:tcMar>
          </w:tcPr>
          <w:p>
            <w:pPr>
              <w:pStyle w:val="Title"/>
              <w:spacing/>
              <w:rPr/>
            </w:pPr>
            <w:r>
              <w:rPr/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-262890</wp:posOffset>
                      </wp:positionH>
                      <wp:positionV relativeFrom="paragraph">
                        <wp:posOffset>-1337310</wp:posOffset>
                      </wp:positionV>
                      <wp:extent cx="3870960" cy="1310640"/>
                      <wp:wrapNone/>
                      <wp:docPr id="5" name="Rectangle 16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0960" cy="131064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12700">
                                <a:noFill/>
                                <a:prstDash val="solid"/>
                              </a:ln>
                            </wps:spPr>
                            <wps:style>
                              <a:lnRef idx="2">
                                <a:srgbClr val="5C5C5C">
                                  <a:alpha val="100000"/>
                                </a:srgbClr>
                              </a:lnRef>
                              <a:fillRef idx="1">
                                <a:srgbClr val="7F7F7F">
                                  <a:alpha val="100000"/>
                                </a:srgbClr>
                              </a:fillRef>
                              <a:effectRef idx="0">
                                <a:srgbClr val="7F7F7F">
                                  <a:alpha val="100000"/>
                                </a:srgbClr>
                              </a:effectRef>
                              <a:fontRef idx="minor">
                                <a:srgbClr val="FFFFFF">
                                  <a:alpha val="100000"/>
                                </a:srgbClr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5812" w:type="dxa"/>
                                    <w:tblInd w:w="-5" w:type="dxa"/>
                                    <w:tblBorders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insideH w:val="none" w:color="auto" w:sz="0" w:space="0"/>
                                      <w:insideV w:val="none" w:color="auto" w:sz="0" w:space="0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866"/>
                                    <w:gridCol w:w="3946"/>
                                  </w:tblGrid>
                                  <w:tr>
                                    <w:trPr>
                                      <w:trHeight w:val="1131" w:hRule="atLeast"/>
                                    </w:trPr>
                                    <w:tc>
                                      <w:tcPr>
                                        <w:tcW w:type="dxa" w:w="1866"/>
                                        <w:vMerge w:val="restart"/>
                                        <w:tcBorders/>
                                      </w:tcPr>
                                      <w:p>
                                        <w:pPr>
                                          <w:spacing/>
                                          <w:rPr>
                                            <w:rFonts w:ascii="Raleway" w:hAnsi="Raleway"/>
                                            <w:b/>
                                            <w:bCs/>
                                            <w:color w:val="000000"/>
                                            <w:sz w:val="72"/>
                                            <w:szCs w:val="72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noProof/>
                                            <w:color w:val="000000"/>
                                          </w:rPr>
                                          <w:drawing>
                                            <wp:inline>
                                              <wp:extent cx="1046480" cy="1046480"/>
                                              <wp:effectExtent l="0" t="0" r="1270" b="1270"/>
                                              <wp:docPr id="6" name="Picture 15" title=""/>
                                              <wp:cNvGraphicFramePr>
                                                <a:graphicFrameLocks noChangeAspect="1"/>
                                              </wp:cNvGraphicFramePr>
                                              <a:graphic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" descr=""/>
                                                      <pic:cNvPicPr>
                                                        <a:picLocks noChangeAspect="1" noChangeArrowheads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2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 flipH="1">
                                                        <a:off x="0" y="0"/>
                                                        <a:ext cx="1046480" cy="104648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type="dxa" w:w="3946"/>
                                        <w:tcBorders/>
                                        <w:vAlign w:val="bottom"/>
                                      </w:tcPr>
                                      <w:p>
                                        <w:pPr>
                                          <w:spacing/>
                                          <w:rPr>
                                            <w:rFonts w:ascii="Raleway" w:hAnsi="Raleway"/>
                                            <w:b/>
                                            <w:bCs/>
                                            <w:color w:val="000000"/>
                                            <w:sz w:val="96"/>
                                            <w:szCs w:val="96"/>
                                          </w:rPr>
                                        </w:pPr>
                                        <w:r>
                                          <w:rPr>
                                            <w:rFonts w:ascii="Raleway" w:hAnsi="Raleway"/>
                                            <w:b/>
                                            <w:bCs/>
                                            <w:color w:val="000000"/>
                                            <w:sz w:val="96"/>
                                            <w:szCs w:val="96"/>
                                          </w:rPr>
                                          <w:t xml:space="preserve">Ontario</w:t>
                                        </w:r>
                                      </w:p>
                                    </w:tc>
                                  </w:tr>
                                  <w:tr>
                                    <w:trPr/>
                                    <w:tc>
                                      <w:tcPr>
                                        <w:tcW w:type="dxa" w:w="1866"/>
                                        <w:vMerge w:val="continue"/>
                                        <w:tcBorders/>
                                      </w:tcPr>
                                      <w:p>
                                        <w:pPr>
                                          <w:spacing/>
                                          <w:rPr>
                                            <w:rFonts w:ascii="Raleway" w:hAnsi="Raleway"/>
                                            <w:color w:val="00000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type="dxa" w:w="3946"/>
                                        <w:tcBorders/>
                                      </w:tcPr>
                                      <w:p>
                                        <w:pPr>
                                          <w:spacing/>
                                          <w:rPr>
                                            <w:color w:val="000000"/>
                                            <w:sz w:val="34"/>
                                            <w:szCs w:val="34"/>
                                          </w:rPr>
                                        </w:pPr>
                                        <w:r>
                                          <w:rPr>
                                            <w:rFonts w:ascii="Raleway" w:hAnsi="Raleway"/>
                                            <w:color w:val="000000"/>
                                            <w:sz w:val="34"/>
                                            <w:szCs w:val="34"/>
                                          </w:rPr>
                                          <w:t xml:space="preserve">Ministry of Transport</w:t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spacing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xmlns:a="http://schemas.openxmlformats.org/drawingml/2006/main"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ectangle 16" type="#_x0000_t202" style="position:absolute;margin-left:-20.7pt;margin-top:-105.3pt;width:304.8pt;height:103.2pt;z-index:251661312;;v-text-anchor:middle;mso-wrap-distance-left:9pt;mso-wrap-distance-top:0pt;mso-wrap-distance-right:9pt;mso-wrap-distance-bottom:0pt;mso-wrap-style:square;position:absolute" filled="f" strokecolor="#000000" strokeweight="1pt" stroked="f">
                      <v:textbox style="" inset="7.2pt,3.6pt,7.2pt,3.6pt">
                        <w:txbxContent>
                          <w:tbl>
                            <w:tblPr>
                              <w:tblStyle w:val="TableGrid"/>
                              <w:tblW w:w="5812" w:type="dxa"/>
                              <w:tblInd w:w="-5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866"/>
                              <w:gridCol w:w="3946"/>
                            </w:tblGrid>
                            <w:tr>
                              <w:trPr>
                                <w:trHeight w:val="1131" w:hRule="atLeast"/>
                              </w:trPr>
                              <w:tc>
                                <w:tcPr>
                                  <w:tcW w:type="dxa" w:w="1866"/>
                                  <w:vMerge w:val="restart"/>
                                  <w:tcBorders/>
                                </w:tcPr>
                                <w:p>
                                  <w:pPr>
                                    <w:spacing/>
                                    <w:rPr>
                                      <w:rFonts w:ascii="Raleway" w:hAnsi="Raleway"/>
                                      <w:b/>
                                      <w:bCs/>
                                      <w:color w:val="000000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noProof/>
                                      <w:color w:val="000000"/>
                                    </w:rPr>
                                    <w:drawing>
                                      <wp:inline>
                                        <wp:extent cx="1046480" cy="1046480"/>
                                        <wp:effectExtent l="0" t="0" r="1270" b="1270"/>
                                        <wp:docPr id="7" name="Picture 15" title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 flipH="1">
                                                  <a:off x="0" y="0"/>
                                                  <a:ext cx="1046480" cy="10464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type="dxa" w:w="3946"/>
                                  <w:tcBorders/>
                                  <w:vAlign w:val="bottom"/>
                                </w:tcPr>
                                <w:p>
                                  <w:pPr>
                                    <w:spacing/>
                                    <w:rPr>
                                      <w:rFonts w:ascii="Raleway" w:hAnsi="Raleway"/>
                                      <w:b/>
                                      <w:bCs/>
                                      <w:color w:val="000000"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rFonts w:ascii="Raleway" w:hAnsi="Raleway"/>
                                      <w:b/>
                                      <w:bCs/>
                                      <w:color w:val="000000"/>
                                      <w:sz w:val="96"/>
                                      <w:szCs w:val="96"/>
                                    </w:rPr>
                                    <w:t xml:space="preserve">Ontario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type="dxa" w:w="1866"/>
                                  <w:vMerge w:val="continue"/>
                                  <w:tcBorders/>
                                </w:tcPr>
                                <w:p>
                                  <w:pPr>
                                    <w:spacing/>
                                    <w:rPr>
                                      <w:rFonts w:ascii="Raleway" w:hAnsi="Raleway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type="dxa" w:w="3946"/>
                                  <w:tcBorders/>
                                </w:tcPr>
                                <w:p>
                                  <w:pPr>
                                    <w:spacing/>
                                    <w:rPr>
                                      <w:color w:val="000000"/>
                                      <w:sz w:val="34"/>
                                      <w:szCs w:val="34"/>
                                    </w:rPr>
                                  </w:pPr>
                                  <w:r>
                                    <w:rPr>
                                      <w:rFonts w:ascii="Raleway" w:hAnsi="Raleway"/>
                                      <w:color w:val="000000"/>
                                      <w:sz w:val="34"/>
                                      <w:szCs w:val="34"/>
                                    </w:rPr>
                                    <w:t xml:space="preserve">Ministry of Transport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spacing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/>
              <w:t xml:space="preserve">Certificate of completion awarded to</w:t>
            </w:r>
          </w:p>
          <w:p>
            <w:pPr>
              <w:pStyle w:val="Subtitle"/>
              <w:spacing/>
              <w:rPr>
                <w:rFonts w:asciiTheme="minorHAnsi" w:hAnsiTheme="minorHAnsi"/>
                <w:color w:val="44546A"/>
                <w:sz w:val="100"/>
                <w:szCs w:val="100"/>
              </w:rPr>
            </w:pPr>
            <w:r>
              <w:rPr>
                <w:rFonts w:asciiTheme="minorHAnsi" w:hAnsiTheme="minorHAnsi"/>
                <w:color w:val="44546A"/>
                <w:sz w:val="100"/>
                <w:szCs w:val="100"/>
              </w:rPr>
              <w:t xml:space="preserve">John Brown</w:t>
            </w:r>
          </w:p>
          <w:p>
            <w:pPr>
              <w:pStyle w:val="Subtitle"/>
              <w:spacing/>
              <w:rPr/>
            </w:pPr>
            <w:r>
              <w:rPr/>
              <w:t xml:space="preserve">For the successful completion of the </w:t>
            </w:r>
            <w:r>
              <w:rPr>
                <w:b/>
                <w:bCs/>
              </w:rPr>
              <w:t xml:space="preserve">G1-Drive Test</w:t>
            </w:r>
            <w:r>
              <w:rPr/>
              <w:t xml:space="preserve"> program.</w:t>
            </w:r>
          </w:p>
        </w:tc>
        <w:tc>
          <w:tcPr>
            <w:tcW w:type="dxa" w:w="1890"/>
            <w:tcBorders/>
          </w:tcPr>
          <w:p>
            <w:pPr>
              <w:spacing/>
              <w:rPr/>
            </w:pPr>
          </w:p>
        </w:tc>
      </w:tr>
      <w:tr>
        <w:trPr>
          <w:trHeight w:val="1584" w:hRule="atLeast"/>
        </w:trPr>
        <w:tc>
          <w:tcPr>
            <w:tcW w:type="dxa" w:w="7110"/>
            <w:tcBorders/>
          </w:tcPr>
          <w:p>
            <w:pPr>
              <w:spacing/>
              <w:rPr/>
            </w:pPr>
          </w:p>
        </w:tc>
        <w:tc>
          <w:tcPr>
            <w:tcW w:type="dxa" w:w="6120"/>
            <w:tcBorders>
              <w:bottom w:val="single" w:color="44546A" w:sz="12" w:space="0"/>
            </w:tcBorders>
            <w:tcMar>
              <w:top w:w="0" w:type="dxa"/>
              <w:left w:w="0" w:type="dxa"/>
              <w:right w:w="115" w:type="dxa"/>
            </w:tcMar>
          </w:tcPr>
          <w:p>
            <w:pPr>
              <w:spacing/>
              <w:rPr/>
            </w:pPr>
          </w:p>
        </w:tc>
        <w:tc>
          <w:tcPr>
            <w:tcW w:type="dxa" w:w="1890"/>
            <w:tcBorders/>
          </w:tcPr>
          <w:p>
            <w:pPr>
              <w:spacing/>
              <w:rPr/>
            </w:pPr>
          </w:p>
        </w:tc>
      </w:tr>
      <w:tr>
        <w:trPr>
          <w:trHeight w:val="1325" w:hRule="atLeast"/>
        </w:trPr>
        <w:tc>
          <w:tcPr>
            <w:tcW w:type="dxa" w:w="7110"/>
            <w:tcBorders/>
          </w:tcPr>
          <w:p>
            <w:pPr>
              <w:spacing/>
              <w:rPr/>
            </w:pPr>
          </w:p>
        </w:tc>
        <w:tc>
          <w:tcPr>
            <w:tcW w:type="dxa" w:w="6120"/>
            <w:tcBorders>
              <w:top w:val="single" w:color="44546A" w:sz="12" w:space="0"/>
              <w:bottom w:val="single" w:color="44546A" w:sz="12" w:space="0"/>
            </w:tcBorders>
            <w:tcMar>
              <w:left w:w="0" w:type="dxa"/>
              <w:right w:w="115" w:type="dxa"/>
            </w:tcMar>
          </w:tcPr>
          <w:p>
            <w:pPr>
              <w:spacing/>
              <w:rPr/>
            </w:pPr>
            <w:sdt>
              <w:sdtPr>
                <w:rPr/>
                <w15:appearance w15:val="hidden"/>
                <w:id w:val="947584136"/>
                <w:richText/>
                <w:showingPlcHdr/>
                <w:temporary/>
              </w:sdtPr>
              <w:sdtEndPr>
                <w:rPr/>
              </w:sdtEndPr>
              <w:sdtContent>
                <w:r>
                  <w:rPr/>
                  <w:t xml:space="preserve">Kiana Anderson, Operations Manager</w:t>
                </w:r>
              </w:sdtContent>
            </w:sdt>
          </w:p>
          <w:p>
            <w:pPr>
              <w:spacing/>
              <w:rPr/>
            </w:pPr>
          </w:p>
          <w:p>
            <w:pPr>
              <w:tabs>
                <w:tab w:val="left" w:pos="1128"/>
              </w:tabs>
              <w:spacing/>
              <w:rPr/>
            </w:pPr>
            <w:r>
              <w:rPr/>
              <w:tab/>
              <w:t xml:space="preserve"/>
            </w:r>
            <w:r>
              <w:rPr/>
              <w:t xml:space="preserve">Friday, June 25, 2021</w:t>
            </w:r>
          </w:p>
        </w:tc>
        <w:tc>
          <w:tcPr>
            <w:tcW w:type="dxa" w:w="1890"/>
            <w:tcBorders/>
          </w:tcPr>
          <w:p>
            <w:pPr>
              <w:spacing/>
              <w:rPr/>
            </w:pPr>
          </w:p>
        </w:tc>
      </w:tr>
      <w:tr>
        <w:trPr>
          <w:trHeight w:val="1122" w:hRule="atLeast"/>
        </w:trPr>
        <w:tc>
          <w:tcPr>
            <w:tcW w:type="dxa" w:w="7110"/>
            <w:tcBorders/>
          </w:tcPr>
          <w:p>
            <w:pPr>
              <w:spacing/>
              <w:rPr/>
            </w:pPr>
          </w:p>
        </w:tc>
        <w:tc>
          <w:tcPr>
            <w:tcW w:type="dxa" w:w="6120"/>
            <w:tcBorders>
              <w:top w:val="single" w:color="44546A" w:sz="12" w:space="0"/>
            </w:tcBorders>
            <w:tcMar>
              <w:left w:w="0" w:type="dxa"/>
              <w:right w:w="115" w:type="dxa"/>
            </w:tcMar>
          </w:tcPr>
          <w:p>
            <w:pPr>
              <w:spacing/>
              <w:rPr/>
            </w:pPr>
            <w:sdt>
              <w:sdtPr>
                <w:rPr/>
                <w15:appearance w15:val="hidden"/>
                <w:id w:val="-1191213813"/>
                <w:richText/>
                <w:showingPlcHdr/>
                <w:temporary/>
              </w:sdtPr>
              <w:sdtEndPr>
                <w:rPr/>
              </w:sdtEndPr>
              <w:sdtContent>
                <w:r>
                  <w:rPr/>
                  <w:t xml:space="preserve">Date</w:t>
                </w:r>
              </w:sdtContent>
            </w:sdt>
          </w:p>
        </w:tc>
        <w:tc>
          <w:tcPr>
            <w:tcW w:type="dxa" w:w="1890"/>
            <w:tcBorders/>
          </w:tcPr>
          <w:p>
            <w:pPr>
              <w:spacing/>
              <w:rPr/>
            </w:pPr>
          </w:p>
        </w:tc>
      </w:tr>
    </w:tbl>
    <w:p>
      <w:pPr>
        <w:spacing/>
        <w:rPr/>
      </w:pPr>
    </w:p>
    <w:sectPr>
      <w:type w:val="nextPage"/>
      <w:pgSz w:w="15840" w:h="12240" w:orient="landscape"/>
      <w:pgMar w:top="360" w:right="360" w:bottom="360" w:left="360" w:header="720" w:footer="720" w:gutter="0"/>
      <w:pgBorders/>
      <w:pgNumType w:fmt="decimal"/>
      <w:cols w:num="1" w:equalWidth="1" w:space="720"/>
      <w:docGrid w:linePitch="360"/>
    </w:sectPr>
  </w:body>
</w:document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font w:name="Century Gothic">
    <w:charset w:val="0"/>
    <w:family w:val="swiss"/>
    <w:pitch w:val="variable"/>
    <w:sig w:usb0="00000287" w:usb1="00000000" w:usb2="00000000" w:usb3="00000000" w:csb0="0000009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Raleway">
    <w:charset w:val="0"/>
    <w:family w:val="auto"/>
    <w:pitch w:val="variable"/>
    <w:sig w:usb0="A00002FF" w:usb1="5000205B" w:usb2="00000000" w:usb3="00000000" w:csb0="00000197" w:csb1="00000000"/>
  </w:font>
</w:fonts>
</file>

<file path=word/settings.xml><?xml version="1.0" encoding="utf-8"?>
<w:settings xmlns:w="http://schemas.openxmlformats.org/wordprocessingml/2006/main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mc:Ignorable="w14 w15">
  <w:zoom w:val="none" w:percent="100"/>
  <w:removePersonalInformation/>
  <w:removeDateAndTime/>
  <w:proofState w:spelling="clean" w:grammar="clean"/>
  <w:attachedTemplate r:id="rId1"/>
  <w:stylePaneFormatFilter xmlns:w="http://schemas.openxmlformats.org/wordprocessingml/2006/main"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xmlns:w="http://schemas.openxmlformats.org/wordprocessingml/2006/main" w:val="0000"/>
  <w:mailMerge>
    <w:mainDocumentType w:val="formLetters"/>
    <w:linkToQuery/>
    <w:dataType w:val="native"/>
    <w:connectString w:val="Provider=Microsoft.ACE.OLEDB.12.0;User ID=Admin;Data Source=C:\Users\d-v-n\eclipse-workspace\Wildemo\src\main\resources\da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ta$`"/>
    <w:dataSource r:id="rId3"/>
    <w:viewMergedData/>
    <w:activeRecord w:val="0"/>
    <w:odso>
      <w:udl xmlns:w="http://schemas.openxmlformats.org/wordprocessingml/2006/main" w:val="Provider=Microsoft.ACE.OLEDB.12.0;User ID=Admin;Data Source=C:\Users\d-v-n\eclipse-workspace\Wildemo\src\main\resources\da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xmlns:w="http://schemas.openxmlformats.org/wordprocessingml/2006/main" w:val="data$"/>
      <w:src xmlns:r="http://schemas.openxmlformats.org/officeDocument/2006/relationships" r:id="rId3"/>
      <w:colDelim xmlns:w="http://schemas.openxmlformats.org/wordprocessingml/2006/main" w:val="9"/>
      <w:type xmlns:w="http://schemas.openxmlformats.org/wordprocessingml/2006/main" w:val="database"/>
      <w:fHdr/>
      <w:fieldMapData>
        <w:lid xmlns:w="http://schemas.openxmlformats.org/wordprocessingml/2006/main" w:val="en-CA"/>
      </w:fieldMapData>
      <w:fieldMapData>
        <w:lid xmlns:w="http://schemas.openxmlformats.org/wordprocessingml/2006/main" w:val="en-CA"/>
      </w:fieldMapData>
      <w:fieldMapData>
        <w:lid xmlns:w="http://schemas.openxmlformats.org/wordprocessingml/2006/main" w:val="en-CA"/>
      </w:fieldMapData>
      <w:fieldMapData>
        <w:lid xmlns:w="http://schemas.openxmlformats.org/wordprocessingml/2006/main" w:val="en-CA"/>
      </w:fieldMapData>
      <w:fieldMapData>
        <w:type xmlns:w="http://schemas.openxmlformats.org/wordprocessingml/2006/main" w:val="dbColumn"/>
        <w:name xmlns:w="http://schemas.openxmlformats.org/wordprocessingml/2006/main" w:val="Name"/>
        <w:mappedName xmlns:w="http://schemas.openxmlformats.org/wordprocessingml/2006/main" w:val="Last Name"/>
        <w:column xmlns:w="http://schemas.openxmlformats.org/wordprocessingml/2006/main" w:val="0"/>
        <w:lid xmlns:w="http://schemas.openxmlformats.org/wordprocessingml/2006/main" w:val="en-CA"/>
      </w:fieldMapData>
      <w:fieldMapData>
        <w:lid xmlns:w="http://schemas.openxmlformats.org/wordprocessingml/2006/main" w:val="en-CA"/>
      </w:fieldMapData>
      <w:fieldMapData>
        <w:lid xmlns:w="http://schemas.openxmlformats.org/wordprocessingml/2006/main" w:val="en-CA"/>
      </w:fieldMapData>
      <w:fieldMapData>
        <w:lid xmlns:w="http://schemas.openxmlformats.org/wordprocessingml/2006/main" w:val="en-CA"/>
      </w:fieldMapData>
      <w:fieldMapData>
        <w:lid xmlns:w="http://schemas.openxmlformats.org/wordprocessingml/2006/main" w:val="en-CA"/>
      </w:fieldMapData>
      <w:fieldMapData>
        <w:lid xmlns:w="http://schemas.openxmlformats.org/wordprocessingml/2006/main" w:val="en-CA"/>
      </w:fieldMapData>
      <w:fieldMapData>
        <w:lid xmlns:w="http://schemas.openxmlformats.org/wordprocessingml/2006/main" w:val="en-CA"/>
      </w:fieldMapData>
      <w:fieldMapData>
        <w:lid xmlns:w="http://schemas.openxmlformats.org/wordprocessingml/2006/main" w:val="en-CA"/>
      </w:fieldMapData>
      <w:fieldMapData>
        <w:lid xmlns:w="http://schemas.openxmlformats.org/wordprocessingml/2006/main" w:val="en-CA"/>
      </w:fieldMapData>
      <w:fieldMapData>
        <w:lid xmlns:w="http://schemas.openxmlformats.org/wordprocessingml/2006/main" w:val="en-CA"/>
      </w:fieldMapData>
      <w:fieldMapData>
        <w:lid xmlns:w="http://schemas.openxmlformats.org/wordprocessingml/2006/main" w:val="en-CA"/>
      </w:fieldMapData>
      <w:fieldMapData>
        <w:lid xmlns:w="http://schemas.openxmlformats.org/wordprocessingml/2006/main" w:val="en-CA"/>
      </w:fieldMapData>
      <w:fieldMapData>
        <w:lid xmlns:w="http://schemas.openxmlformats.org/wordprocessingml/2006/main" w:val="en-CA"/>
      </w:fieldMapData>
      <w:fieldMapData>
        <w:lid xmlns:w="http://schemas.openxmlformats.org/wordprocessingml/2006/main" w:val="en-CA"/>
      </w:fieldMapData>
      <w:fieldMapData>
        <w:lid xmlns:w="http://schemas.openxmlformats.org/wordprocessingml/2006/main" w:val="en-CA"/>
      </w:fieldMapData>
      <w:fieldMapData>
        <w:lid xmlns:w="http://schemas.openxmlformats.org/wordprocessingml/2006/main" w:val="en-CA"/>
      </w:fieldMapData>
      <w:fieldMapData>
        <w:lid xmlns:w="http://schemas.openxmlformats.org/wordprocessingml/2006/main" w:val="en-CA"/>
      </w:fieldMapData>
      <w:fieldMapData>
        <w:lid xmlns:w="http://schemas.openxmlformats.org/wordprocessingml/2006/main" w:val="en-CA"/>
      </w:fieldMapData>
      <w:fieldMapData>
        <w:lid xmlns:w="http://schemas.openxmlformats.org/wordprocessingml/2006/main" w:val="en-CA"/>
      </w:fieldMapData>
      <w:fieldMapData>
        <w:lid xmlns:w="http://schemas.openxmlformats.org/wordprocessingml/2006/main" w:val="en-CA"/>
      </w:fieldMapData>
      <w:fieldMapData>
        <w:lid xmlns:w="http://schemas.openxmlformats.org/wordprocessingml/2006/main" w:val="en-CA"/>
      </w:fieldMapData>
      <w:fieldMapData>
        <w:lid xmlns:w="http://schemas.openxmlformats.org/wordprocessingml/2006/main" w:val="en-CA"/>
      </w:fieldMapData>
      <w:fieldMapData>
        <w:lid xmlns:w="http://schemas.openxmlformats.org/wordprocessingml/2006/main" w:val="en-CA"/>
      </w:fieldMapData>
      <w:fieldMapData>
        <w:lid xmlns:w="http://schemas.openxmlformats.org/wordprocessingml/2006/main" w:val="en-CA"/>
      </w:fieldMapData>
      <w:fieldMapData>
        <w:lid xmlns:w="http://schemas.openxmlformats.org/wordprocessingml/2006/main" w:val="en-CA"/>
      </w:fieldMapData>
      <w:fieldMapData>
        <w:lid xmlns:w="http://schemas.openxmlformats.org/wordprocessingml/2006/main" w:val="en-CA"/>
      </w:fieldMapData>
    </w:odso>
  </w:mailMerge>
  <w:defaultTabStop w:val="720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decimalSymbol xmlns:w="http://schemas.openxmlformats.org/wordprocessingml/2006/main" w:val="."/>
  <w:listSeparator xmlns:w="http://schemas.openxmlformats.org/wordprocessingml/2006/main" w:val=",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xmlns:w="http://schemas.openxmlformats.org/wordprocessingml/2006/main" w:name="Normal" w:uiPriority="0" w:qFormat="1"/>
    <w:lsdException xmlns:w="http://schemas.openxmlformats.org/wordprocessingml/2006/main" w:name="heading 1" w:uiPriority="9" w:qFormat="1"/>
    <w:lsdException xmlns:w="http://schemas.openxmlformats.org/wordprocessingml/2006/main" w:name="heading 2" w:semiHidden="1" w:uiPriority="9" w:unhideWhenUsed="1"/>
    <w:lsdException xmlns:w="http://schemas.openxmlformats.org/wordprocessingml/2006/main" w:name="heading 3" w:semiHidden="1" w:uiPriority="9" w:unhideWhenUsed="1" w:qFormat="1"/>
    <w:lsdException xmlns:w="http://schemas.openxmlformats.org/wordprocessingml/2006/main" w:name="heading 4" w:semiHidden="1" w:uiPriority="9" w:unhideWhenUsed="1" w:qFormat="1"/>
    <w:lsdException xmlns:w="http://schemas.openxmlformats.org/wordprocessingml/2006/main" w:name="heading 5" w:semiHidden="1" w:uiPriority="9" w:unhideWhenUsed="1" w:qFormat="1"/>
    <w:lsdException xmlns:w="http://schemas.openxmlformats.org/wordprocessingml/2006/main" w:name="heading 6" w:semiHidden="1" w:uiPriority="9" w:unhideWhenUsed="1" w:qFormat="1"/>
    <w:lsdException xmlns:w="http://schemas.openxmlformats.org/wordprocessingml/2006/main" w:name="heading 7" w:semiHidden="1" w:uiPriority="9" w:unhideWhenUsed="1" w:qFormat="1"/>
    <w:lsdException xmlns:w="http://schemas.openxmlformats.org/wordprocessingml/2006/main" w:name="heading 8" w:semiHidden="1" w:uiPriority="9" w:unhideWhenUsed="1" w:qFormat="1"/>
    <w:lsdException xmlns:w="http://schemas.openxmlformats.org/wordprocessingml/2006/main" w:name="heading 9" w:semiHidden="1" w:uiPriority="9" w:unhideWhenUsed="1" w:qFormat="1"/>
    <w:lsdException xmlns:w="http://schemas.openxmlformats.org/wordprocessingml/2006/main" w:name="index 1" w:semiHidden="1" w:unhideWhenUsed="1"/>
    <w:lsdException xmlns:w="http://schemas.openxmlformats.org/wordprocessingml/2006/main" w:name="index 2" w:semiHidden="1" w:unhideWhenUsed="1"/>
    <w:lsdException xmlns:w="http://schemas.openxmlformats.org/wordprocessingml/2006/main" w:name="index 3" w:semiHidden="1" w:unhideWhenUsed="1"/>
    <w:lsdException xmlns:w="http://schemas.openxmlformats.org/wordprocessingml/2006/main" w:name="index 4" w:semiHidden="1" w:unhideWhenUsed="1"/>
    <w:lsdException xmlns:w="http://schemas.openxmlformats.org/wordprocessingml/2006/main" w:name="index 5" w:semiHidden="1" w:unhideWhenUsed="1"/>
    <w:lsdException xmlns:w="http://schemas.openxmlformats.org/wordprocessingml/2006/main" w:name="index 6" w:semiHidden="1" w:unhideWhenUsed="1"/>
    <w:lsdException xmlns:w="http://schemas.openxmlformats.org/wordprocessingml/2006/main" w:name="index 7" w:semiHidden="1" w:unhideWhenUsed="1"/>
    <w:lsdException xmlns:w="http://schemas.openxmlformats.org/wordprocessingml/2006/main" w:name="index 8" w:semiHidden="1" w:unhideWhenUsed="1"/>
    <w:lsdException xmlns:w="http://schemas.openxmlformats.org/wordprocessingml/2006/main" w:name="index 9" w:semiHidden="1" w:unhideWhenUsed="1"/>
    <w:lsdException xmlns:w="http://schemas.openxmlformats.org/wordprocessingml/2006/main" w:name="toc 1" w:semiHidden="1" w:uiPriority="39" w:unhideWhenUsed="1"/>
    <w:lsdException xmlns:w="http://schemas.openxmlformats.org/wordprocessingml/2006/main" w:name="toc 2" w:semiHidden="1" w:uiPriority="39" w:unhideWhenUsed="1"/>
    <w:lsdException xmlns:w="http://schemas.openxmlformats.org/wordprocessingml/2006/main" w:name="toc 3" w:semiHidden="1" w:uiPriority="39" w:unhideWhenUsed="1"/>
    <w:lsdException xmlns:w="http://schemas.openxmlformats.org/wordprocessingml/2006/main" w:name="toc 4" w:semiHidden="1" w:uiPriority="39" w:unhideWhenUsed="1"/>
    <w:lsdException xmlns:w="http://schemas.openxmlformats.org/wordprocessingml/2006/main" w:name="toc 5" w:semiHidden="1" w:uiPriority="39" w:unhideWhenUsed="1"/>
    <w:lsdException xmlns:w="http://schemas.openxmlformats.org/wordprocessingml/2006/main" w:name="toc 6" w:semiHidden="1" w:uiPriority="39" w:unhideWhenUsed="1"/>
    <w:lsdException xmlns:w="http://schemas.openxmlformats.org/wordprocessingml/2006/main" w:name="toc 7" w:semiHidden="1" w:uiPriority="39" w:unhideWhenUsed="1"/>
    <w:lsdException xmlns:w="http://schemas.openxmlformats.org/wordprocessingml/2006/main" w:name="toc 8" w:semiHidden="1" w:uiPriority="39" w:unhideWhenUsed="1"/>
    <w:lsdException xmlns:w="http://schemas.openxmlformats.org/wordprocessingml/2006/main" w:name="toc 9" w:semiHidden="1" w:uiPriority="39" w:unhideWhenUsed="1"/>
    <w:lsdException xmlns:w="http://schemas.openxmlformats.org/wordprocessingml/2006/main" w:name="Normal Indent" w:semiHidden="1" w:unhideWhenUsed="1"/>
    <w:lsdException xmlns:w="http://schemas.openxmlformats.org/wordprocessingml/2006/main" w:name="footnote text" w:semiHidden="1" w:unhideWhenUsed="1"/>
    <w:lsdException xmlns:w="http://schemas.openxmlformats.org/wordprocessingml/2006/main" w:name="annotation text" w:semiHidden="1" w:unhideWhenUsed="1"/>
    <w:lsdException xmlns:w="http://schemas.openxmlformats.org/wordprocessingml/2006/main" w:name="header" w:semiHidden="1" w:unhideWhenUsed="1"/>
    <w:lsdException xmlns:w="http://schemas.openxmlformats.org/wordprocessingml/2006/main" w:name="footer" w:semiHidden="1" w:unhideWhenUsed="1"/>
    <w:lsdException xmlns:w="http://schemas.openxmlformats.org/wordprocessingml/2006/main" w:name="index heading" w:semiHidden="1" w:unhideWhenUsed="1"/>
    <w:lsdException xmlns:w="http://schemas.openxmlformats.org/wordprocessingml/2006/main" w:name="caption" w:semiHidden="1" w:uiPriority="35" w:unhideWhenUsed="1" w:qFormat="1"/>
    <w:lsdException xmlns:w="http://schemas.openxmlformats.org/wordprocessingml/2006/main" w:name="table of figures" w:semiHidden="1" w:unhideWhenUsed="1"/>
    <w:lsdException xmlns:w="http://schemas.openxmlformats.org/wordprocessingml/2006/main" w:name="envelope address" w:semiHidden="1" w:unhideWhenUsed="1"/>
    <w:lsdException xmlns:w="http://schemas.openxmlformats.org/wordprocessingml/2006/main" w:name="envelope return" w:semiHidden="1" w:unhideWhenUsed="1"/>
    <w:lsdException xmlns:w="http://schemas.openxmlformats.org/wordprocessingml/2006/main" w:name="footnote reference" w:semiHidden="1" w:unhideWhenUsed="1"/>
    <w:lsdException xmlns:w="http://schemas.openxmlformats.org/wordprocessingml/2006/main" w:name="annotation reference" w:semiHidden="1" w:unhideWhenUsed="1"/>
    <w:lsdException xmlns:w="http://schemas.openxmlformats.org/wordprocessingml/2006/main" w:name="line number" w:semiHidden="1" w:unhideWhenUsed="1"/>
    <w:lsdException xmlns:w="http://schemas.openxmlformats.org/wordprocessingml/2006/main" w:name="page number" w:semiHidden="1" w:unhideWhenUsed="1"/>
    <w:lsdException xmlns:w="http://schemas.openxmlformats.org/wordprocessingml/2006/main" w:name="endnote reference" w:semiHidden="1" w:unhideWhenUsed="1"/>
    <w:lsdException xmlns:w="http://schemas.openxmlformats.org/wordprocessingml/2006/main" w:name="endnote text" w:semiHidden="1" w:unhideWhenUsed="1"/>
    <w:lsdException xmlns:w="http://schemas.openxmlformats.org/wordprocessingml/2006/main" w:name="table of authorities" w:semiHidden="1" w:unhideWhenUsed="1"/>
    <w:lsdException xmlns:w="http://schemas.openxmlformats.org/wordprocessingml/2006/main" w:name="macro" w:semiHidden="1" w:unhideWhenUsed="1"/>
    <w:lsdException xmlns:w="http://schemas.openxmlformats.org/wordprocessingml/2006/main" w:name="toa heading" w:semiHidden="1" w:unhideWhenUsed="1"/>
    <w:lsdException xmlns:w="http://schemas.openxmlformats.org/wordprocessingml/2006/main" w:name="List" w:semiHidden="1" w:unhideWhenUsed="1"/>
    <w:lsdException xmlns:w="http://schemas.openxmlformats.org/wordprocessingml/2006/main" w:name="List Bullet" w:semiHidden="1" w:unhideWhenUsed="1"/>
    <w:lsdException xmlns:w="http://schemas.openxmlformats.org/wordprocessingml/2006/main" w:name="List Number" w:semiHidden="1" w:unhideWhenUsed="1"/>
    <w:lsdException xmlns:w="http://schemas.openxmlformats.org/wordprocessingml/2006/main" w:name="List 2" w:semiHidden="1" w:unhideWhenUsed="1"/>
    <w:lsdException xmlns:w="http://schemas.openxmlformats.org/wordprocessingml/2006/main" w:name="List 3" w:semiHidden="1" w:unhideWhenUsed="1"/>
    <w:lsdException xmlns:w="http://schemas.openxmlformats.org/wordprocessingml/2006/main" w:name="List 4" w:semiHidden="1" w:unhideWhenUsed="1"/>
    <w:lsdException xmlns:w="http://schemas.openxmlformats.org/wordprocessingml/2006/main" w:name="List 5" w:semiHidden="1" w:unhideWhenUsed="1"/>
    <w:lsdException xmlns:w="http://schemas.openxmlformats.org/wordprocessingml/2006/main" w:name="List Bullet 2" w:semiHidden="1" w:unhideWhenUsed="1"/>
    <w:lsdException xmlns:w="http://schemas.openxmlformats.org/wordprocessingml/2006/main" w:name="List Bullet 3" w:semiHidden="1" w:unhideWhenUsed="1"/>
    <w:lsdException xmlns:w="http://schemas.openxmlformats.org/wordprocessingml/2006/main" w:name="List Bullet 4" w:semiHidden="1" w:unhideWhenUsed="1"/>
    <w:lsdException xmlns:w="http://schemas.openxmlformats.org/wordprocessingml/2006/main" w:name="List Bullet 5" w:semiHidden="1" w:unhideWhenUsed="1"/>
    <w:lsdException xmlns:w="http://schemas.openxmlformats.org/wordprocessingml/2006/main" w:name="List Number 2" w:semiHidden="1" w:unhideWhenUsed="1"/>
    <w:lsdException xmlns:w="http://schemas.openxmlformats.org/wordprocessingml/2006/main" w:name="List Number 3" w:semiHidden="1" w:unhideWhenUsed="1"/>
    <w:lsdException xmlns:w="http://schemas.openxmlformats.org/wordprocessingml/2006/main" w:name="List Number 4" w:semiHidden="1" w:unhideWhenUsed="1"/>
    <w:lsdException xmlns:w="http://schemas.openxmlformats.org/wordprocessingml/2006/main" w:name="List Number 5" w:semiHidden="1" w:unhideWhenUsed="1"/>
    <w:lsdException xmlns:w="http://schemas.openxmlformats.org/wordprocessingml/2006/main" w:name="Title" w:uiPriority="10" w:qFormat="1"/>
    <w:lsdException xmlns:w="http://schemas.openxmlformats.org/wordprocessingml/2006/main" w:name="Closing" w:semiHidden="1" w:unhideWhenUsed="1"/>
    <w:lsdException xmlns:w="http://schemas.openxmlformats.org/wordprocessingml/2006/main" w:name="Signature" w:semiHidden="1" w:unhideWhenUsed="1"/>
    <w:lsdException xmlns:w="http://schemas.openxmlformats.org/wordprocessingml/2006/main" w:name="Default Paragraph Font" w:semiHidden="1" w:uiPriority="1" w:unhideWhenUsed="1"/>
    <w:lsdException xmlns:w="http://schemas.openxmlformats.org/wordprocessingml/2006/main" w:name="Body Text" w:semiHidden="1" w:unhideWhenUsed="1"/>
    <w:lsdException xmlns:w="http://schemas.openxmlformats.org/wordprocessingml/2006/main" w:name="Body Text Indent" w:semiHidden="1" w:unhideWhenUsed="1"/>
    <w:lsdException xmlns:w="http://schemas.openxmlformats.org/wordprocessingml/2006/main" w:name="List Continue" w:semiHidden="1" w:unhideWhenUsed="1"/>
    <w:lsdException xmlns:w="http://schemas.openxmlformats.org/wordprocessingml/2006/main" w:name="List Continue 2" w:semiHidden="1" w:unhideWhenUsed="1"/>
    <w:lsdException xmlns:w="http://schemas.openxmlformats.org/wordprocessingml/2006/main" w:name="List Continue 3" w:semiHidden="1" w:unhideWhenUsed="1"/>
    <w:lsdException xmlns:w="http://schemas.openxmlformats.org/wordprocessingml/2006/main" w:name="List Continue 4" w:semiHidden="1" w:unhideWhenUsed="1"/>
    <w:lsdException xmlns:w="http://schemas.openxmlformats.org/wordprocessingml/2006/main" w:name="List Continue 5" w:semiHidden="1" w:unhideWhenUsed="1"/>
    <w:lsdException xmlns:w="http://schemas.openxmlformats.org/wordprocessingml/2006/main" w:name="Message Header" w:semiHidden="1" w:unhideWhenUsed="1"/>
    <w:lsdException xmlns:w="http://schemas.openxmlformats.org/wordprocessingml/2006/main" w:name="Subtitle" w:uiPriority="11" w:qFormat="1"/>
    <w:lsdException xmlns:w="http://schemas.openxmlformats.org/wordprocessingml/2006/main" w:name="Salutation" w:semiHidden="1" w:unhideWhenUsed="1"/>
    <w:lsdException xmlns:w="http://schemas.openxmlformats.org/wordprocessingml/2006/main" w:name="Date" w:semiHidden="1" w:unhideWhenUsed="1"/>
    <w:lsdException xmlns:w="http://schemas.openxmlformats.org/wordprocessingml/2006/main" w:name="Body Text First Indent" w:semiHidden="1" w:unhideWhenUsed="1"/>
    <w:lsdException xmlns:w="http://schemas.openxmlformats.org/wordprocessingml/2006/main" w:name="Body Text First Indent 2" w:semiHidden="1" w:unhideWhenUsed="1"/>
    <w:lsdException xmlns:w="http://schemas.openxmlformats.org/wordprocessingml/2006/main" w:name="Note Heading" w:semiHidden="1" w:unhideWhenUsed="1"/>
    <w:lsdException xmlns:w="http://schemas.openxmlformats.org/wordprocessingml/2006/main" w:name="Body Text 2" w:semiHidden="1" w:unhideWhenUsed="1"/>
    <w:lsdException xmlns:w="http://schemas.openxmlformats.org/wordprocessingml/2006/main" w:name="Body Text 3" w:semiHidden="1" w:unhideWhenUsed="1"/>
    <w:lsdException xmlns:w="http://schemas.openxmlformats.org/wordprocessingml/2006/main" w:name="Body Text Indent 2" w:semiHidden="1" w:unhideWhenUsed="1"/>
    <w:lsdException xmlns:w="http://schemas.openxmlformats.org/wordprocessingml/2006/main" w:name="Body Text Indent 3" w:semiHidden="1" w:unhideWhenUsed="1"/>
    <w:lsdException xmlns:w="http://schemas.openxmlformats.org/wordprocessingml/2006/main" w:name="Block Text" w:semiHidden="1" w:unhideWhenUsed="1"/>
    <w:lsdException xmlns:w="http://schemas.openxmlformats.org/wordprocessingml/2006/main" w:name="Hyperlink" w:semiHidden="1" w:unhideWhenUsed="1"/>
    <w:lsdException xmlns:w="http://schemas.openxmlformats.org/wordprocessingml/2006/main" w:name="FollowedHyperlink" w:semiHidden="1" w:unhideWhenUsed="1"/>
    <w:lsdException xmlns:w="http://schemas.openxmlformats.org/wordprocessingml/2006/main" w:name="Strong" w:semiHidden="1" w:uiPriority="22"/>
    <w:lsdException xmlns:w="http://schemas.openxmlformats.org/wordprocessingml/2006/main" w:name="Emphasis" w:semiHidden="1" w:uiPriority="20"/>
    <w:lsdException xmlns:w="http://schemas.openxmlformats.org/wordprocessingml/2006/main" w:name="Document Map" w:semiHidden="1" w:unhideWhenUsed="1"/>
    <w:lsdException xmlns:w="http://schemas.openxmlformats.org/wordprocessingml/2006/main" w:name="Plain Text" w:semiHidden="1" w:unhideWhenUsed="1"/>
    <w:lsdException xmlns:w="http://schemas.openxmlformats.org/wordprocessingml/2006/main" w:name="E-mail Signature" w:semiHidden="1" w:unhideWhenUsed="1"/>
    <w:lsdException xmlns:w="http://schemas.openxmlformats.org/wordprocessingml/2006/main" w:name="HTML Top of Form" w:semiHidden="1" w:unhideWhenUsed="1"/>
    <w:lsdException xmlns:w="http://schemas.openxmlformats.org/wordprocessingml/2006/main" w:name="HTML Bottom of Form" w:semiHidden="1" w:unhideWhenUsed="1"/>
    <w:lsdException xmlns:w="http://schemas.openxmlformats.org/wordprocessingml/2006/main" w:name="Normal (Web)" w:semiHidden="1" w:unhideWhenUsed="1"/>
    <w:lsdException xmlns:w="http://schemas.openxmlformats.org/wordprocessingml/2006/main" w:name="HTML Acronym" w:semiHidden="1" w:unhideWhenUsed="1"/>
    <w:lsdException xmlns:w="http://schemas.openxmlformats.org/wordprocessingml/2006/main" w:name="HTML Address" w:semiHidden="1" w:unhideWhenUsed="1"/>
    <w:lsdException xmlns:w="http://schemas.openxmlformats.org/wordprocessingml/2006/main" w:name="HTML Cite" w:semiHidden="1" w:unhideWhenUsed="1"/>
    <w:lsdException xmlns:w="http://schemas.openxmlformats.org/wordprocessingml/2006/main" w:name="HTML Code" w:semiHidden="1" w:unhideWhenUsed="1"/>
    <w:lsdException xmlns:w="http://schemas.openxmlformats.org/wordprocessingml/2006/main" w:name="HTML Definition" w:semiHidden="1" w:unhideWhenUsed="1"/>
    <w:lsdException xmlns:w="http://schemas.openxmlformats.org/wordprocessingml/2006/main" w:name="HTML Keyboard" w:semiHidden="1" w:unhideWhenUsed="1"/>
    <w:lsdException xmlns:w="http://schemas.openxmlformats.org/wordprocessingml/2006/main" w:name="HTML Preformatted" w:semiHidden="1" w:unhideWhenUsed="1"/>
    <w:lsdException xmlns:w="http://schemas.openxmlformats.org/wordprocessingml/2006/main" w:name="HTML Sample" w:semiHidden="1" w:unhideWhenUsed="1"/>
    <w:lsdException xmlns:w="http://schemas.openxmlformats.org/wordprocessingml/2006/main" w:name="HTML Typewriter" w:semiHidden="1" w:unhideWhenUsed="1"/>
    <w:lsdException xmlns:w="http://schemas.openxmlformats.org/wordprocessingml/2006/main" w:name="HTML Variable" w:semiHidden="1" w:unhideWhenUsed="1"/>
    <w:lsdException xmlns:w="http://schemas.openxmlformats.org/wordprocessingml/2006/main" w:name="Normal Table" w:semiHidden="1" w:unhideWhenUsed="1"/>
    <w:lsdException xmlns:w="http://schemas.openxmlformats.org/wordprocessingml/2006/main" w:name="annotation subject" w:semiHidden="1" w:unhideWhenUsed="1"/>
    <w:lsdException xmlns:w="http://schemas.openxmlformats.org/wordprocessingml/2006/main" w:name="No List" w:semiHidden="1" w:unhideWhenUsed="1"/>
    <w:lsdException xmlns:w="http://schemas.openxmlformats.org/wordprocessingml/2006/main" w:name="Outline List 1" w:semiHidden="1" w:unhideWhenUsed="1"/>
    <w:lsdException xmlns:w="http://schemas.openxmlformats.org/wordprocessingml/2006/main" w:name="Outline List 2" w:semiHidden="1" w:unhideWhenUsed="1"/>
    <w:lsdException xmlns:w="http://schemas.openxmlformats.org/wordprocessingml/2006/main" w:name="Outline List 3" w:semiHidden="1" w:unhideWhenUsed="1"/>
    <w:lsdException xmlns:w="http://schemas.openxmlformats.org/wordprocessingml/2006/main" w:name="Table Simple 1" w:semiHidden="1" w:unhideWhenUsed="1"/>
    <w:lsdException xmlns:w="http://schemas.openxmlformats.org/wordprocessingml/2006/main" w:name="Table Simple 2" w:semiHidden="1" w:unhideWhenUsed="1"/>
    <w:lsdException xmlns:w="http://schemas.openxmlformats.org/wordprocessingml/2006/main" w:name="Table Simple 3" w:semiHidden="1" w:unhideWhenUsed="1"/>
    <w:lsdException xmlns:w="http://schemas.openxmlformats.org/wordprocessingml/2006/main" w:name="Table Classic 1" w:semiHidden="1" w:unhideWhenUsed="1"/>
    <w:lsdException xmlns:w="http://schemas.openxmlformats.org/wordprocessingml/2006/main" w:name="Table Classic 2" w:semiHidden="1" w:unhideWhenUsed="1"/>
    <w:lsdException xmlns:w="http://schemas.openxmlformats.org/wordprocessingml/2006/main" w:name="Table Classic 3" w:semiHidden="1" w:unhideWhenUsed="1"/>
    <w:lsdException xmlns:w="http://schemas.openxmlformats.org/wordprocessingml/2006/main" w:name="Table Classic 4" w:semiHidden="1" w:unhideWhenUsed="1"/>
    <w:lsdException xmlns:w="http://schemas.openxmlformats.org/wordprocessingml/2006/main" w:name="Table Colorful 1" w:semiHidden="1" w:unhideWhenUsed="1"/>
    <w:lsdException xmlns:w="http://schemas.openxmlformats.org/wordprocessingml/2006/main" w:name="Table Colorful 2" w:semiHidden="1" w:unhideWhenUsed="1"/>
    <w:lsdException xmlns:w="http://schemas.openxmlformats.org/wordprocessingml/2006/main" w:name="Table Colorful 3" w:semiHidden="1" w:unhideWhenUsed="1"/>
    <w:lsdException xmlns:w="http://schemas.openxmlformats.org/wordprocessingml/2006/main" w:name="Table Columns 1" w:semiHidden="1" w:unhideWhenUsed="1"/>
    <w:lsdException xmlns:w="http://schemas.openxmlformats.org/wordprocessingml/2006/main" w:name="Table Columns 2" w:semiHidden="1" w:unhideWhenUsed="1"/>
    <w:lsdException xmlns:w="http://schemas.openxmlformats.org/wordprocessingml/2006/main" w:name="Table Columns 3" w:semiHidden="1" w:unhideWhenUsed="1"/>
    <w:lsdException xmlns:w="http://schemas.openxmlformats.org/wordprocessingml/2006/main" w:name="Table Columns 4" w:semiHidden="1" w:unhideWhenUsed="1"/>
    <w:lsdException xmlns:w="http://schemas.openxmlformats.org/wordprocessingml/2006/main" w:name="Table Columns 5" w:semiHidden="1" w:unhideWhenUsed="1"/>
    <w:lsdException xmlns:w="http://schemas.openxmlformats.org/wordprocessingml/2006/main" w:name="Table Grid 1" w:semiHidden="1" w:unhideWhenUsed="1"/>
    <w:lsdException xmlns:w="http://schemas.openxmlformats.org/wordprocessingml/2006/main" w:name="Table Grid 2" w:semiHidden="1" w:unhideWhenUsed="1"/>
    <w:lsdException xmlns:w="http://schemas.openxmlformats.org/wordprocessingml/2006/main" w:name="Table Grid 3" w:semiHidden="1" w:unhideWhenUsed="1"/>
    <w:lsdException xmlns:w="http://schemas.openxmlformats.org/wordprocessingml/2006/main" w:name="Table Grid 4" w:semiHidden="1" w:unhideWhenUsed="1"/>
    <w:lsdException xmlns:w="http://schemas.openxmlformats.org/wordprocessingml/2006/main" w:name="Table Grid 5" w:semiHidden="1" w:unhideWhenUsed="1"/>
    <w:lsdException xmlns:w="http://schemas.openxmlformats.org/wordprocessingml/2006/main" w:name="Table Grid 6" w:semiHidden="1" w:unhideWhenUsed="1"/>
    <w:lsdException xmlns:w="http://schemas.openxmlformats.org/wordprocessingml/2006/main" w:name="Table Grid 7" w:semiHidden="1" w:unhideWhenUsed="1"/>
    <w:lsdException xmlns:w="http://schemas.openxmlformats.org/wordprocessingml/2006/main" w:name="Table Grid 8" w:semiHidden="1" w:unhideWhenUsed="1"/>
    <w:lsdException xmlns:w="http://schemas.openxmlformats.org/wordprocessingml/2006/main" w:name="Table List 1" w:semiHidden="1" w:unhideWhenUsed="1"/>
    <w:lsdException xmlns:w="http://schemas.openxmlformats.org/wordprocessingml/2006/main" w:name="Table List 2" w:semiHidden="1" w:unhideWhenUsed="1"/>
    <w:lsdException xmlns:w="http://schemas.openxmlformats.org/wordprocessingml/2006/main" w:name="Table List 3" w:semiHidden="1" w:unhideWhenUsed="1"/>
    <w:lsdException xmlns:w="http://schemas.openxmlformats.org/wordprocessingml/2006/main" w:name="Table List 4" w:semiHidden="1" w:unhideWhenUsed="1"/>
    <w:lsdException xmlns:w="http://schemas.openxmlformats.org/wordprocessingml/2006/main" w:name="Table List 5" w:semiHidden="1" w:unhideWhenUsed="1"/>
    <w:lsdException xmlns:w="http://schemas.openxmlformats.org/wordprocessingml/2006/main" w:name="Table List 6" w:semiHidden="1" w:unhideWhenUsed="1"/>
    <w:lsdException xmlns:w="http://schemas.openxmlformats.org/wordprocessingml/2006/main" w:name="Table List 7" w:semiHidden="1" w:unhideWhenUsed="1"/>
    <w:lsdException xmlns:w="http://schemas.openxmlformats.org/wordprocessingml/2006/main" w:name="Table List 8" w:semiHidden="1" w:unhideWhenUsed="1"/>
    <w:lsdException xmlns:w="http://schemas.openxmlformats.org/wordprocessingml/2006/main" w:name="Table 3D effects 1" w:semiHidden="1" w:unhideWhenUsed="1"/>
    <w:lsdException xmlns:w="http://schemas.openxmlformats.org/wordprocessingml/2006/main" w:name="Table 3D effects 2" w:semiHidden="1" w:unhideWhenUsed="1"/>
    <w:lsdException xmlns:w="http://schemas.openxmlformats.org/wordprocessingml/2006/main" w:name="Table 3D effects 3" w:semiHidden="1" w:unhideWhenUsed="1"/>
    <w:lsdException xmlns:w="http://schemas.openxmlformats.org/wordprocessingml/2006/main" w:name="Table Contemporary" w:semiHidden="1" w:unhideWhenUsed="1"/>
    <w:lsdException xmlns:w="http://schemas.openxmlformats.org/wordprocessingml/2006/main" w:name="Table Elegant" w:semiHidden="1" w:unhideWhenUsed="1"/>
    <w:lsdException xmlns:w="http://schemas.openxmlformats.org/wordprocessingml/2006/main" w:name="Table Professional" w:semiHidden="1" w:unhideWhenUsed="1"/>
    <w:lsdException xmlns:w="http://schemas.openxmlformats.org/wordprocessingml/2006/main" w:name="Table Subtle 1" w:semiHidden="1" w:unhideWhenUsed="1"/>
    <w:lsdException xmlns:w="http://schemas.openxmlformats.org/wordprocessingml/2006/main" w:name="Table Subtle 2" w:semiHidden="1" w:unhideWhenUsed="1"/>
    <w:lsdException xmlns:w="http://schemas.openxmlformats.org/wordprocessingml/2006/main" w:name="Table Web 1" w:semiHidden="1" w:unhideWhenUsed="1"/>
    <w:lsdException xmlns:w="http://schemas.openxmlformats.org/wordprocessingml/2006/main" w:name="Table Web 2" w:semiHidden="1" w:unhideWhenUsed="1"/>
    <w:lsdException xmlns:w="http://schemas.openxmlformats.org/wordprocessingml/2006/main" w:name="Table Web 3" w:semiHidden="1" w:unhideWhenUsed="1"/>
    <w:lsdException xmlns:w="http://schemas.openxmlformats.org/wordprocessingml/2006/main" w:name="Balloon Text" w:semiHidden="1" w:unhideWhenUsed="1"/>
    <w:lsdException xmlns:w="http://schemas.openxmlformats.org/wordprocessingml/2006/main" w:name="Table Grid" w:uiPriority="39"/>
    <w:lsdException xmlns:w="http://schemas.openxmlformats.org/wordprocessingml/2006/main" w:name="Table Theme" w:semiHidden="1" w:unhideWhenUsed="1"/>
    <w:lsdException xmlns:w="http://schemas.openxmlformats.org/wordprocessingml/2006/main" w:name="Placeholder Text" w:semiHidden="1"/>
    <w:lsdException xmlns:w="http://schemas.openxmlformats.org/wordprocessingml/2006/main" w:name="No Spacing" w:uiPriority="1"/>
    <w:lsdException xmlns:w="http://schemas.openxmlformats.org/wordprocessingml/2006/main" w:name="Light Shading" w:uiPriority="60"/>
    <w:lsdException xmlns:w="http://schemas.openxmlformats.org/wordprocessingml/2006/main" w:name="Light List" w:uiPriority="61"/>
    <w:lsdException xmlns:w="http://schemas.openxmlformats.org/wordprocessingml/2006/main" w:name="Light Grid" w:uiPriority="62"/>
    <w:lsdException xmlns:w="http://schemas.openxmlformats.org/wordprocessingml/2006/main" w:name="Medium Shading 1" w:uiPriority="63"/>
    <w:lsdException xmlns:w="http://schemas.openxmlformats.org/wordprocessingml/2006/main" w:name="Medium Shading 2" w:uiPriority="64"/>
    <w:lsdException xmlns:w="http://schemas.openxmlformats.org/wordprocessingml/2006/main" w:name="Medium List 1" w:uiPriority="65"/>
    <w:lsdException xmlns:w="http://schemas.openxmlformats.org/wordprocessingml/2006/main" w:name="Medium List 2" w:uiPriority="66"/>
    <w:lsdException xmlns:w="http://schemas.openxmlformats.org/wordprocessingml/2006/main" w:name="Medium Grid 1" w:uiPriority="67"/>
    <w:lsdException xmlns:w="http://schemas.openxmlformats.org/wordprocessingml/2006/main" w:name="Medium Grid 2" w:uiPriority="68"/>
    <w:lsdException xmlns:w="http://schemas.openxmlformats.org/wordprocessingml/2006/main" w:name="Medium Grid 3" w:uiPriority="69"/>
    <w:lsdException xmlns:w="http://schemas.openxmlformats.org/wordprocessingml/2006/main" w:name="Dark List" w:uiPriority="70"/>
    <w:lsdException xmlns:w="http://schemas.openxmlformats.org/wordprocessingml/2006/main" w:name="Colorful Shading" w:uiPriority="71"/>
    <w:lsdException xmlns:w="http://schemas.openxmlformats.org/wordprocessingml/2006/main" w:name="Colorful List" w:uiPriority="72"/>
    <w:lsdException xmlns:w="http://schemas.openxmlformats.org/wordprocessingml/2006/main" w:name="Colorful Grid" w:uiPriority="73"/>
    <w:lsdException xmlns:w="http://schemas.openxmlformats.org/wordprocessingml/2006/main" w:name="Light Shading Accent 1" w:uiPriority="60"/>
    <w:lsdException xmlns:w="http://schemas.openxmlformats.org/wordprocessingml/2006/main" w:name="Light List Accent 1" w:uiPriority="61"/>
    <w:lsdException xmlns:w="http://schemas.openxmlformats.org/wordprocessingml/2006/main" w:name="Light Grid Accent 1" w:uiPriority="62"/>
    <w:lsdException xmlns:w="http://schemas.openxmlformats.org/wordprocessingml/2006/main" w:name="Medium Shading 1 Accent 1" w:uiPriority="63"/>
    <w:lsdException xmlns:w="http://schemas.openxmlformats.org/wordprocessingml/2006/main" w:name="Medium Shading 2 Accent 1" w:uiPriority="64"/>
    <w:lsdException xmlns:w="http://schemas.openxmlformats.org/wordprocessingml/2006/main" w:name="Medium List 1 Accent 1" w:uiPriority="65"/>
    <w:lsdException xmlns:w="http://schemas.openxmlformats.org/wordprocessingml/2006/main" w:name="Revision" w:semiHidden="1"/>
    <w:lsdException xmlns:w="http://schemas.openxmlformats.org/wordprocessingml/2006/main" w:name="List Paragraph" w:semiHidden="1" w:uiPriority="34"/>
    <w:lsdException xmlns:w="http://schemas.openxmlformats.org/wordprocessingml/2006/main" w:name="Quote" w:semiHidden="1" w:uiPriority="29"/>
    <w:lsdException xmlns:w="http://schemas.openxmlformats.org/wordprocessingml/2006/main" w:name="Intense Quote" w:semiHidden="1" w:uiPriority="30"/>
    <w:lsdException xmlns:w="http://schemas.openxmlformats.org/wordprocessingml/2006/main" w:name="Medium List 2 Accent 1" w:uiPriority="66"/>
    <w:lsdException xmlns:w="http://schemas.openxmlformats.org/wordprocessingml/2006/main" w:name="Medium Grid 1 Accent 1" w:uiPriority="67"/>
    <w:lsdException xmlns:w="http://schemas.openxmlformats.org/wordprocessingml/2006/main" w:name="Medium Grid 2 Accent 1" w:uiPriority="68"/>
    <w:lsdException xmlns:w="http://schemas.openxmlformats.org/wordprocessingml/2006/main" w:name="Medium Grid 3 Accent 1" w:uiPriority="69"/>
    <w:lsdException xmlns:w="http://schemas.openxmlformats.org/wordprocessingml/2006/main" w:name="Dark List Accent 1" w:uiPriority="70"/>
    <w:lsdException xmlns:w="http://schemas.openxmlformats.org/wordprocessingml/2006/main" w:name="Colorful Shading Accent 1" w:uiPriority="71"/>
    <w:lsdException xmlns:w="http://schemas.openxmlformats.org/wordprocessingml/2006/main" w:name="Colorful List Accent 1" w:uiPriority="72"/>
    <w:lsdException xmlns:w="http://schemas.openxmlformats.org/wordprocessingml/2006/main" w:name="Colorful Grid Accent 1" w:uiPriority="73"/>
    <w:lsdException xmlns:w="http://schemas.openxmlformats.org/wordprocessingml/2006/main" w:name="Light Shading Accent 2" w:uiPriority="60"/>
    <w:lsdException xmlns:w="http://schemas.openxmlformats.org/wordprocessingml/2006/main" w:name="Light List Accent 2" w:uiPriority="61"/>
    <w:lsdException xmlns:w="http://schemas.openxmlformats.org/wordprocessingml/2006/main" w:name="Light Grid Accent 2" w:uiPriority="62"/>
    <w:lsdException xmlns:w="http://schemas.openxmlformats.org/wordprocessingml/2006/main" w:name="Medium Shading 1 Accent 2" w:uiPriority="63"/>
    <w:lsdException xmlns:w="http://schemas.openxmlformats.org/wordprocessingml/2006/main" w:name="Medium Shading 2 Accent 2" w:uiPriority="64"/>
    <w:lsdException xmlns:w="http://schemas.openxmlformats.org/wordprocessingml/2006/main" w:name="Medium List 1 Accent 2" w:uiPriority="65"/>
    <w:lsdException xmlns:w="http://schemas.openxmlformats.org/wordprocessingml/2006/main" w:name="Medium List 2 Accent 2" w:uiPriority="66"/>
    <w:lsdException xmlns:w="http://schemas.openxmlformats.org/wordprocessingml/2006/main" w:name="Medium Grid 1 Accent 2" w:uiPriority="67"/>
    <w:lsdException xmlns:w="http://schemas.openxmlformats.org/wordprocessingml/2006/main" w:name="Medium Grid 2 Accent 2" w:uiPriority="68"/>
    <w:lsdException xmlns:w="http://schemas.openxmlformats.org/wordprocessingml/2006/main" w:name="Medium Grid 3 Accent 2" w:uiPriority="69"/>
    <w:lsdException xmlns:w="http://schemas.openxmlformats.org/wordprocessingml/2006/main" w:name="Dark List Accent 2" w:uiPriority="70"/>
    <w:lsdException xmlns:w="http://schemas.openxmlformats.org/wordprocessingml/2006/main" w:name="Colorful Shading Accent 2" w:uiPriority="71"/>
    <w:lsdException xmlns:w="http://schemas.openxmlformats.org/wordprocessingml/2006/main" w:name="Colorful List Accent 2" w:uiPriority="72"/>
    <w:lsdException xmlns:w="http://schemas.openxmlformats.org/wordprocessingml/2006/main" w:name="Colorful Grid Accent 2" w:uiPriority="73"/>
    <w:lsdException xmlns:w="http://schemas.openxmlformats.org/wordprocessingml/2006/main" w:name="Light Shading Accent 3" w:uiPriority="60"/>
    <w:lsdException xmlns:w="http://schemas.openxmlformats.org/wordprocessingml/2006/main" w:name="Light List Accent 3" w:uiPriority="61"/>
    <w:lsdException xmlns:w="http://schemas.openxmlformats.org/wordprocessingml/2006/main" w:name="Light Grid Accent 3" w:uiPriority="62"/>
    <w:lsdException xmlns:w="http://schemas.openxmlformats.org/wordprocessingml/2006/main" w:name="Medium Shading 1 Accent 3" w:uiPriority="63"/>
    <w:lsdException xmlns:w="http://schemas.openxmlformats.org/wordprocessingml/2006/main" w:name="Medium Shading 2 Accent 3" w:uiPriority="64"/>
    <w:lsdException xmlns:w="http://schemas.openxmlformats.org/wordprocessingml/2006/main" w:name="Medium List 1 Accent 3" w:uiPriority="65"/>
    <w:lsdException xmlns:w="http://schemas.openxmlformats.org/wordprocessingml/2006/main" w:name="Medium List 2 Accent 3" w:uiPriority="66"/>
    <w:lsdException xmlns:w="http://schemas.openxmlformats.org/wordprocessingml/2006/main" w:name="Medium Grid 1 Accent 3" w:uiPriority="67"/>
    <w:lsdException xmlns:w="http://schemas.openxmlformats.org/wordprocessingml/2006/main" w:name="Medium Grid 2 Accent 3" w:uiPriority="68"/>
    <w:lsdException xmlns:w="http://schemas.openxmlformats.org/wordprocessingml/2006/main" w:name="Medium Grid 3 Accent 3" w:uiPriority="69"/>
    <w:lsdException xmlns:w="http://schemas.openxmlformats.org/wordprocessingml/2006/main" w:name="Dark List Accent 3" w:uiPriority="70"/>
    <w:lsdException xmlns:w="http://schemas.openxmlformats.org/wordprocessingml/2006/main" w:name="Colorful Shading Accent 3" w:uiPriority="71"/>
    <w:lsdException xmlns:w="http://schemas.openxmlformats.org/wordprocessingml/2006/main" w:name="Colorful List Accent 3" w:uiPriority="72"/>
    <w:lsdException xmlns:w="http://schemas.openxmlformats.org/wordprocessingml/2006/main" w:name="Colorful Grid Accent 3" w:uiPriority="73"/>
    <w:lsdException xmlns:w="http://schemas.openxmlformats.org/wordprocessingml/2006/main" w:name="Light Shading Accent 4" w:uiPriority="60"/>
    <w:lsdException xmlns:w="http://schemas.openxmlformats.org/wordprocessingml/2006/main" w:name="Light List Accent 4" w:uiPriority="61"/>
    <w:lsdException xmlns:w="http://schemas.openxmlformats.org/wordprocessingml/2006/main" w:name="Light Grid Accent 4" w:uiPriority="62"/>
    <w:lsdException xmlns:w="http://schemas.openxmlformats.org/wordprocessingml/2006/main" w:name="Medium Shading 1 Accent 4" w:uiPriority="63"/>
    <w:lsdException xmlns:w="http://schemas.openxmlformats.org/wordprocessingml/2006/main" w:name="Medium Shading 2 Accent 4" w:uiPriority="64"/>
    <w:lsdException xmlns:w="http://schemas.openxmlformats.org/wordprocessingml/2006/main" w:name="Medium List 1 Accent 4" w:uiPriority="65"/>
    <w:lsdException xmlns:w="http://schemas.openxmlformats.org/wordprocessingml/2006/main" w:name="Medium List 2 Accent 4" w:uiPriority="66"/>
    <w:lsdException xmlns:w="http://schemas.openxmlformats.org/wordprocessingml/2006/main" w:name="Medium Grid 1 Accent 4" w:uiPriority="67"/>
    <w:lsdException xmlns:w="http://schemas.openxmlformats.org/wordprocessingml/2006/main" w:name="Medium Grid 2 Accent 4" w:uiPriority="68"/>
    <w:lsdException xmlns:w="http://schemas.openxmlformats.org/wordprocessingml/2006/main" w:name="Medium Grid 3 Accent 4" w:uiPriority="69"/>
    <w:lsdException xmlns:w="http://schemas.openxmlformats.org/wordprocessingml/2006/main" w:name="Dark List Accent 4" w:uiPriority="70"/>
    <w:lsdException xmlns:w="http://schemas.openxmlformats.org/wordprocessingml/2006/main" w:name="Colorful Shading Accent 4" w:uiPriority="71"/>
    <w:lsdException xmlns:w="http://schemas.openxmlformats.org/wordprocessingml/2006/main" w:name="Colorful List Accent 4" w:uiPriority="72"/>
    <w:lsdException xmlns:w="http://schemas.openxmlformats.org/wordprocessingml/2006/main" w:name="Colorful Grid Accent 4" w:uiPriority="73"/>
    <w:lsdException xmlns:w="http://schemas.openxmlformats.org/wordprocessingml/2006/main" w:name="Light Shading Accent 5" w:uiPriority="60"/>
    <w:lsdException xmlns:w="http://schemas.openxmlformats.org/wordprocessingml/2006/main" w:name="Light List Accent 5" w:uiPriority="61"/>
    <w:lsdException xmlns:w="http://schemas.openxmlformats.org/wordprocessingml/2006/main" w:name="Light Grid Accent 5" w:uiPriority="62"/>
    <w:lsdException xmlns:w="http://schemas.openxmlformats.org/wordprocessingml/2006/main" w:name="Medium Shading 1 Accent 5" w:uiPriority="63"/>
    <w:lsdException xmlns:w="http://schemas.openxmlformats.org/wordprocessingml/2006/main" w:name="Medium Shading 2 Accent 5" w:uiPriority="64"/>
    <w:lsdException xmlns:w="http://schemas.openxmlformats.org/wordprocessingml/2006/main" w:name="Medium List 1 Accent 5" w:uiPriority="65"/>
    <w:lsdException xmlns:w="http://schemas.openxmlformats.org/wordprocessingml/2006/main" w:name="Medium List 2 Accent 5" w:uiPriority="66"/>
    <w:lsdException xmlns:w="http://schemas.openxmlformats.org/wordprocessingml/2006/main" w:name="Medium Grid 1 Accent 5" w:uiPriority="67"/>
    <w:lsdException xmlns:w="http://schemas.openxmlformats.org/wordprocessingml/2006/main" w:name="Medium Grid 2 Accent 5" w:uiPriority="68"/>
    <w:lsdException xmlns:w="http://schemas.openxmlformats.org/wordprocessingml/2006/main" w:name="Medium Grid 3 Accent 5" w:uiPriority="69"/>
    <w:lsdException xmlns:w="http://schemas.openxmlformats.org/wordprocessingml/2006/main" w:name="Dark List Accent 5" w:uiPriority="70"/>
    <w:lsdException xmlns:w="http://schemas.openxmlformats.org/wordprocessingml/2006/main" w:name="Colorful Shading Accent 5" w:uiPriority="71"/>
    <w:lsdException xmlns:w="http://schemas.openxmlformats.org/wordprocessingml/2006/main" w:name="Colorful List Accent 5" w:uiPriority="72"/>
    <w:lsdException xmlns:w="http://schemas.openxmlformats.org/wordprocessingml/2006/main" w:name="Colorful Grid Accent 5" w:uiPriority="73"/>
    <w:lsdException xmlns:w="http://schemas.openxmlformats.org/wordprocessingml/2006/main" w:name="Light Shading Accent 6" w:uiPriority="60"/>
    <w:lsdException xmlns:w="http://schemas.openxmlformats.org/wordprocessingml/2006/main" w:name="Light List Accent 6" w:uiPriority="61"/>
    <w:lsdException xmlns:w="http://schemas.openxmlformats.org/wordprocessingml/2006/main" w:name="Light Grid Accent 6" w:uiPriority="62"/>
    <w:lsdException xmlns:w="http://schemas.openxmlformats.org/wordprocessingml/2006/main" w:name="Medium Shading 1 Accent 6" w:uiPriority="63"/>
    <w:lsdException xmlns:w="http://schemas.openxmlformats.org/wordprocessingml/2006/main" w:name="Medium Shading 2 Accent 6" w:uiPriority="64"/>
    <w:lsdException xmlns:w="http://schemas.openxmlformats.org/wordprocessingml/2006/main" w:name="Medium List 1 Accent 6" w:uiPriority="65"/>
    <w:lsdException xmlns:w="http://schemas.openxmlformats.org/wordprocessingml/2006/main" w:name="Medium List 2 Accent 6" w:uiPriority="66"/>
    <w:lsdException xmlns:w="http://schemas.openxmlformats.org/wordprocessingml/2006/main" w:name="Medium Grid 1 Accent 6" w:uiPriority="67"/>
    <w:lsdException xmlns:w="http://schemas.openxmlformats.org/wordprocessingml/2006/main" w:name="Medium Grid 2 Accent 6" w:uiPriority="68"/>
    <w:lsdException xmlns:w="http://schemas.openxmlformats.org/wordprocessingml/2006/main" w:name="Medium Grid 3 Accent 6" w:uiPriority="69"/>
    <w:lsdException xmlns:w="http://schemas.openxmlformats.org/wordprocessingml/2006/main" w:name="Dark List Accent 6" w:uiPriority="70"/>
    <w:lsdException xmlns:w="http://schemas.openxmlformats.org/wordprocessingml/2006/main" w:name="Colorful Shading Accent 6" w:uiPriority="71"/>
    <w:lsdException xmlns:w="http://schemas.openxmlformats.org/wordprocessingml/2006/main" w:name="Colorful List Accent 6" w:uiPriority="72"/>
    <w:lsdException xmlns:w="http://schemas.openxmlformats.org/wordprocessingml/2006/main" w:name="Colorful Grid Accent 6" w:uiPriority="73"/>
    <w:lsdException xmlns:w="http://schemas.openxmlformats.org/wordprocessingml/2006/main" w:name="Subtle Emphasis" w:semiHidden="1" w:uiPriority="19"/>
    <w:lsdException xmlns:w="http://schemas.openxmlformats.org/wordprocessingml/2006/main" w:name="Intense Emphasis" w:semiHidden="1" w:uiPriority="21"/>
    <w:lsdException xmlns:w="http://schemas.openxmlformats.org/wordprocessingml/2006/main" w:name="Subtle Reference" w:semiHidden="1" w:uiPriority="31"/>
    <w:lsdException xmlns:w="http://schemas.openxmlformats.org/wordprocessingml/2006/main" w:name="Intense Reference" w:semiHidden="1" w:uiPriority="32"/>
    <w:lsdException xmlns:w="http://schemas.openxmlformats.org/wordprocessingml/2006/main" w:name="Book Title" w:semiHidden="1" w:uiPriority="33"/>
    <w:lsdException xmlns:w="http://schemas.openxmlformats.org/wordprocessingml/2006/main" w:name="Bibliography" w:semiHidden="1" w:uiPriority="37" w:unhideWhenUsed="1"/>
    <w:lsdException xmlns:w="http://schemas.openxmlformats.org/wordprocessingml/2006/main" w:name="TOC Heading" w:semiHidden="1" w:uiPriority="39" w:unhideWhenUsed="1" w:qFormat="1"/>
    <w:lsdException xmlns:w="http://schemas.openxmlformats.org/wordprocessingml/2006/main" w:name="Plain Table 1" w:uiPriority="41"/>
    <w:lsdException xmlns:w="http://schemas.openxmlformats.org/wordprocessingml/2006/main" w:name="Plain Table 2" w:uiPriority="42"/>
    <w:lsdException xmlns:w="http://schemas.openxmlformats.org/wordprocessingml/2006/main" w:name="Plain Table 3" w:uiPriority="43"/>
    <w:lsdException xmlns:w="http://schemas.openxmlformats.org/wordprocessingml/2006/main" w:name="Plain Table 4" w:uiPriority="44"/>
    <w:lsdException xmlns:w="http://schemas.openxmlformats.org/wordprocessingml/2006/main" w:name="Plain Table 5" w:uiPriority="45"/>
    <w:lsdException xmlns:w="http://schemas.openxmlformats.org/wordprocessingml/2006/main" w:name="Grid Table Light" w:uiPriority="40"/>
    <w:lsdException xmlns:w="http://schemas.openxmlformats.org/wordprocessingml/2006/main" w:name="Grid Table 1 Light" w:uiPriority="46"/>
    <w:lsdException xmlns:w="http://schemas.openxmlformats.org/wordprocessingml/2006/main" w:name="Grid Table 2" w:uiPriority="47"/>
    <w:lsdException xmlns:w="http://schemas.openxmlformats.org/wordprocessingml/2006/main" w:name="Grid Table 3" w:uiPriority="48"/>
    <w:lsdException xmlns:w="http://schemas.openxmlformats.org/wordprocessingml/2006/main" w:name="Grid Table 4" w:uiPriority="49"/>
    <w:lsdException xmlns:w="http://schemas.openxmlformats.org/wordprocessingml/2006/main" w:name="Grid Table 5 Dark" w:uiPriority="50"/>
    <w:lsdException xmlns:w="http://schemas.openxmlformats.org/wordprocessingml/2006/main" w:name="Grid Table 6 Colorful" w:uiPriority="51"/>
    <w:lsdException xmlns:w="http://schemas.openxmlformats.org/wordprocessingml/2006/main" w:name="Grid Table 7 Colorful" w:uiPriority="52"/>
    <w:lsdException xmlns:w="http://schemas.openxmlformats.org/wordprocessingml/2006/main" w:name="Grid Table 1 Light Accent 1" w:uiPriority="46"/>
    <w:lsdException xmlns:w="http://schemas.openxmlformats.org/wordprocessingml/2006/main" w:name="Grid Table 2 Accent 1" w:uiPriority="47"/>
    <w:lsdException xmlns:w="http://schemas.openxmlformats.org/wordprocessingml/2006/main" w:name="Grid Table 3 Accent 1" w:uiPriority="48"/>
    <w:lsdException xmlns:w="http://schemas.openxmlformats.org/wordprocessingml/2006/main" w:name="Grid Table 4 Accent 1" w:uiPriority="49"/>
    <w:lsdException xmlns:w="http://schemas.openxmlformats.org/wordprocessingml/2006/main" w:name="Grid Table 5 Dark Accent 1" w:uiPriority="50"/>
    <w:lsdException xmlns:w="http://schemas.openxmlformats.org/wordprocessingml/2006/main" w:name="Grid Table 6 Colorful Accent 1" w:uiPriority="51"/>
    <w:lsdException xmlns:w="http://schemas.openxmlformats.org/wordprocessingml/2006/main" w:name="Grid Table 7 Colorful Accent 1" w:uiPriority="52"/>
    <w:lsdException xmlns:w="http://schemas.openxmlformats.org/wordprocessingml/2006/main" w:name="Grid Table 1 Light Accent 2" w:uiPriority="46"/>
    <w:lsdException xmlns:w="http://schemas.openxmlformats.org/wordprocessingml/2006/main" w:name="Grid Table 2 Accent 2" w:uiPriority="47"/>
    <w:lsdException xmlns:w="http://schemas.openxmlformats.org/wordprocessingml/2006/main" w:name="Grid Table 3 Accent 2" w:uiPriority="48"/>
    <w:lsdException xmlns:w="http://schemas.openxmlformats.org/wordprocessingml/2006/main" w:name="Grid Table 4 Accent 2" w:uiPriority="49"/>
    <w:lsdException xmlns:w="http://schemas.openxmlformats.org/wordprocessingml/2006/main" w:name="Grid Table 5 Dark Accent 2" w:uiPriority="50"/>
    <w:lsdException xmlns:w="http://schemas.openxmlformats.org/wordprocessingml/2006/main" w:name="Grid Table 6 Colorful Accent 2" w:uiPriority="51"/>
    <w:lsdException xmlns:w="http://schemas.openxmlformats.org/wordprocessingml/2006/main" w:name="Grid Table 7 Colorful Accent 2" w:uiPriority="52"/>
    <w:lsdException xmlns:w="http://schemas.openxmlformats.org/wordprocessingml/2006/main" w:name="Grid Table 1 Light Accent 3" w:uiPriority="46"/>
    <w:lsdException xmlns:w="http://schemas.openxmlformats.org/wordprocessingml/2006/main" w:name="Grid Table 2 Accent 3" w:uiPriority="47"/>
    <w:lsdException xmlns:w="http://schemas.openxmlformats.org/wordprocessingml/2006/main" w:name="Grid Table 3 Accent 3" w:uiPriority="48"/>
    <w:lsdException xmlns:w="http://schemas.openxmlformats.org/wordprocessingml/2006/main" w:name="Grid Table 4 Accent 3" w:uiPriority="49"/>
    <w:lsdException xmlns:w="http://schemas.openxmlformats.org/wordprocessingml/2006/main" w:name="Grid Table 5 Dark Accent 3" w:uiPriority="50"/>
    <w:lsdException xmlns:w="http://schemas.openxmlformats.org/wordprocessingml/2006/main" w:name="Grid Table 6 Colorful Accent 3" w:uiPriority="51"/>
    <w:lsdException xmlns:w="http://schemas.openxmlformats.org/wordprocessingml/2006/main" w:name="Grid Table 7 Colorful Accent 3" w:uiPriority="52"/>
    <w:lsdException xmlns:w="http://schemas.openxmlformats.org/wordprocessingml/2006/main" w:name="Grid Table 1 Light Accent 4" w:uiPriority="46"/>
    <w:lsdException xmlns:w="http://schemas.openxmlformats.org/wordprocessingml/2006/main" w:name="Grid Table 2 Accent 4" w:uiPriority="47"/>
    <w:lsdException xmlns:w="http://schemas.openxmlformats.org/wordprocessingml/2006/main" w:name="Grid Table 3 Accent 4" w:uiPriority="48"/>
    <w:lsdException xmlns:w="http://schemas.openxmlformats.org/wordprocessingml/2006/main" w:name="Grid Table 4 Accent 4" w:uiPriority="49"/>
    <w:lsdException xmlns:w="http://schemas.openxmlformats.org/wordprocessingml/2006/main" w:name="Grid Table 5 Dark Accent 4" w:uiPriority="50"/>
    <w:lsdException xmlns:w="http://schemas.openxmlformats.org/wordprocessingml/2006/main" w:name="Grid Table 6 Colorful Accent 4" w:uiPriority="51"/>
    <w:lsdException xmlns:w="http://schemas.openxmlformats.org/wordprocessingml/2006/main" w:name="Grid Table 7 Colorful Accent 4" w:uiPriority="52"/>
    <w:lsdException xmlns:w="http://schemas.openxmlformats.org/wordprocessingml/2006/main" w:name="Grid Table 1 Light Accent 5" w:uiPriority="46"/>
    <w:lsdException xmlns:w="http://schemas.openxmlformats.org/wordprocessingml/2006/main" w:name="Grid Table 2 Accent 5" w:uiPriority="47"/>
    <w:lsdException xmlns:w="http://schemas.openxmlformats.org/wordprocessingml/2006/main" w:name="Grid Table 3 Accent 5" w:uiPriority="48"/>
    <w:lsdException xmlns:w="http://schemas.openxmlformats.org/wordprocessingml/2006/main" w:name="Grid Table 4 Accent 5" w:uiPriority="49"/>
    <w:lsdException xmlns:w="http://schemas.openxmlformats.org/wordprocessingml/2006/main" w:name="Grid Table 5 Dark Accent 5" w:uiPriority="50"/>
    <w:lsdException xmlns:w="http://schemas.openxmlformats.org/wordprocessingml/2006/main" w:name="Grid Table 6 Colorful Accent 5" w:uiPriority="51"/>
    <w:lsdException xmlns:w="http://schemas.openxmlformats.org/wordprocessingml/2006/main" w:name="Grid Table 7 Colorful Accent 5" w:uiPriority="52"/>
    <w:lsdException xmlns:w="http://schemas.openxmlformats.org/wordprocessingml/2006/main" w:name="Grid Table 1 Light Accent 6" w:uiPriority="46"/>
    <w:lsdException xmlns:w="http://schemas.openxmlformats.org/wordprocessingml/2006/main" w:name="Grid Table 2 Accent 6" w:uiPriority="47"/>
    <w:lsdException xmlns:w="http://schemas.openxmlformats.org/wordprocessingml/2006/main" w:name="Grid Table 3 Accent 6" w:uiPriority="48"/>
    <w:lsdException xmlns:w="http://schemas.openxmlformats.org/wordprocessingml/2006/main" w:name="Grid Table 4 Accent 6" w:uiPriority="49"/>
    <w:lsdException xmlns:w="http://schemas.openxmlformats.org/wordprocessingml/2006/main" w:name="Grid Table 5 Dark Accent 6" w:uiPriority="50"/>
    <w:lsdException xmlns:w="http://schemas.openxmlformats.org/wordprocessingml/2006/main" w:name="Grid Table 6 Colorful Accent 6" w:uiPriority="51"/>
    <w:lsdException xmlns:w="http://schemas.openxmlformats.org/wordprocessingml/2006/main" w:name="Grid Table 7 Colorful Accent 6" w:uiPriority="52"/>
    <w:lsdException xmlns:w="http://schemas.openxmlformats.org/wordprocessingml/2006/main" w:name="List Table 1 Light" w:uiPriority="46"/>
    <w:lsdException xmlns:w="http://schemas.openxmlformats.org/wordprocessingml/2006/main" w:name="List Table 2" w:uiPriority="47"/>
    <w:lsdException xmlns:w="http://schemas.openxmlformats.org/wordprocessingml/2006/main" w:name="List Table 3" w:uiPriority="48"/>
    <w:lsdException xmlns:w="http://schemas.openxmlformats.org/wordprocessingml/2006/main" w:name="List Table 4" w:uiPriority="49"/>
    <w:lsdException xmlns:w="http://schemas.openxmlformats.org/wordprocessingml/2006/main" w:name="List Table 5 Dark" w:uiPriority="50"/>
    <w:lsdException xmlns:w="http://schemas.openxmlformats.org/wordprocessingml/2006/main" w:name="List Table 6 Colorful" w:uiPriority="51"/>
    <w:lsdException xmlns:w="http://schemas.openxmlformats.org/wordprocessingml/2006/main" w:name="List Table 7 Colorful" w:uiPriority="52"/>
    <w:lsdException xmlns:w="http://schemas.openxmlformats.org/wordprocessingml/2006/main" w:name="List Table 1 Light Accent 1" w:uiPriority="46"/>
    <w:lsdException xmlns:w="http://schemas.openxmlformats.org/wordprocessingml/2006/main" w:name="List Table 2 Accent 1" w:uiPriority="47"/>
    <w:lsdException xmlns:w="http://schemas.openxmlformats.org/wordprocessingml/2006/main" w:name="List Table 3 Accent 1" w:uiPriority="48"/>
    <w:lsdException xmlns:w="http://schemas.openxmlformats.org/wordprocessingml/2006/main" w:name="List Table 4 Accent 1" w:uiPriority="49"/>
    <w:lsdException xmlns:w="http://schemas.openxmlformats.org/wordprocessingml/2006/main" w:name="List Table 5 Dark Accent 1" w:uiPriority="50"/>
    <w:lsdException xmlns:w="http://schemas.openxmlformats.org/wordprocessingml/2006/main" w:name="List Table 6 Colorful Accent 1" w:uiPriority="51"/>
    <w:lsdException xmlns:w="http://schemas.openxmlformats.org/wordprocessingml/2006/main" w:name="List Table 7 Colorful Accent 1" w:uiPriority="52"/>
    <w:lsdException xmlns:w="http://schemas.openxmlformats.org/wordprocessingml/2006/main" w:name="List Table 1 Light Accent 2" w:uiPriority="46"/>
    <w:lsdException xmlns:w="http://schemas.openxmlformats.org/wordprocessingml/2006/main" w:name="List Table 2 Accent 2" w:uiPriority="47"/>
    <w:lsdException xmlns:w="http://schemas.openxmlformats.org/wordprocessingml/2006/main" w:name="List Table 3 Accent 2" w:uiPriority="48"/>
    <w:lsdException xmlns:w="http://schemas.openxmlformats.org/wordprocessingml/2006/main" w:name="List Table 4 Accent 2" w:uiPriority="49"/>
    <w:lsdException xmlns:w="http://schemas.openxmlformats.org/wordprocessingml/2006/main" w:name="List Table 5 Dark Accent 2" w:uiPriority="50"/>
    <w:lsdException xmlns:w="http://schemas.openxmlformats.org/wordprocessingml/2006/main" w:name="List Table 6 Colorful Accent 2" w:uiPriority="51"/>
    <w:lsdException xmlns:w="http://schemas.openxmlformats.org/wordprocessingml/2006/main" w:name="List Table 7 Colorful Accent 2" w:uiPriority="52"/>
    <w:lsdException xmlns:w="http://schemas.openxmlformats.org/wordprocessingml/2006/main" w:name="List Table 1 Light Accent 3" w:uiPriority="46"/>
    <w:lsdException xmlns:w="http://schemas.openxmlformats.org/wordprocessingml/2006/main" w:name="List Table 2 Accent 3" w:uiPriority="47"/>
    <w:lsdException xmlns:w="http://schemas.openxmlformats.org/wordprocessingml/2006/main" w:name="List Table 3 Accent 3" w:uiPriority="48"/>
    <w:lsdException xmlns:w="http://schemas.openxmlformats.org/wordprocessingml/2006/main" w:name="List Table 4 Accent 3" w:uiPriority="49"/>
    <w:lsdException xmlns:w="http://schemas.openxmlformats.org/wordprocessingml/2006/main" w:name="List Table 5 Dark Accent 3" w:uiPriority="50"/>
    <w:lsdException xmlns:w="http://schemas.openxmlformats.org/wordprocessingml/2006/main" w:name="List Table 6 Colorful Accent 3" w:uiPriority="51"/>
    <w:lsdException xmlns:w="http://schemas.openxmlformats.org/wordprocessingml/2006/main" w:name="List Table 7 Colorful Accent 3" w:uiPriority="52"/>
    <w:lsdException xmlns:w="http://schemas.openxmlformats.org/wordprocessingml/2006/main" w:name="List Table 1 Light Accent 4" w:uiPriority="46"/>
    <w:lsdException xmlns:w="http://schemas.openxmlformats.org/wordprocessingml/2006/main" w:name="List Table 2 Accent 4" w:uiPriority="47"/>
    <w:lsdException xmlns:w="http://schemas.openxmlformats.org/wordprocessingml/2006/main" w:name="List Table 3 Accent 4" w:uiPriority="48"/>
    <w:lsdException xmlns:w="http://schemas.openxmlformats.org/wordprocessingml/2006/main" w:name="List Table 4 Accent 4" w:uiPriority="49"/>
    <w:lsdException xmlns:w="http://schemas.openxmlformats.org/wordprocessingml/2006/main" w:name="List Table 5 Dark Accent 4" w:uiPriority="50"/>
    <w:lsdException xmlns:w="http://schemas.openxmlformats.org/wordprocessingml/2006/main" w:name="List Table 6 Colorful Accent 4" w:uiPriority="51"/>
    <w:lsdException xmlns:w="http://schemas.openxmlformats.org/wordprocessingml/2006/main" w:name="List Table 7 Colorful Accent 4" w:uiPriority="52"/>
    <w:lsdException xmlns:w="http://schemas.openxmlformats.org/wordprocessingml/2006/main" w:name="List Table 1 Light Accent 5" w:uiPriority="46"/>
    <w:lsdException xmlns:w="http://schemas.openxmlformats.org/wordprocessingml/2006/main" w:name="List Table 2 Accent 5" w:uiPriority="47"/>
    <w:lsdException xmlns:w="http://schemas.openxmlformats.org/wordprocessingml/2006/main" w:name="List Table 3 Accent 5" w:uiPriority="48"/>
    <w:lsdException xmlns:w="http://schemas.openxmlformats.org/wordprocessingml/2006/main" w:name="List Table 4 Accent 5" w:uiPriority="49"/>
    <w:lsdException xmlns:w="http://schemas.openxmlformats.org/wordprocessingml/2006/main" w:name="List Table 5 Dark Accent 5" w:uiPriority="50"/>
    <w:lsdException xmlns:w="http://schemas.openxmlformats.org/wordprocessingml/2006/main" w:name="List Table 6 Colorful Accent 5" w:uiPriority="51"/>
    <w:lsdException xmlns:w="http://schemas.openxmlformats.org/wordprocessingml/2006/main" w:name="List Table 7 Colorful Accent 5" w:uiPriority="52"/>
    <w:lsdException xmlns:w="http://schemas.openxmlformats.org/wordprocessingml/2006/main" w:name="List Table 1 Light Accent 6" w:uiPriority="46"/>
    <w:lsdException xmlns:w="http://schemas.openxmlformats.org/wordprocessingml/2006/main" w:name="List Table 2 Accent 6" w:uiPriority="47"/>
    <w:lsdException xmlns:w="http://schemas.openxmlformats.org/wordprocessingml/2006/main" w:name="List Table 3 Accent 6" w:uiPriority="48"/>
    <w:lsdException xmlns:w="http://schemas.openxmlformats.org/wordprocessingml/2006/main" w:name="List Table 4 Accent 6" w:uiPriority="49"/>
    <w:lsdException xmlns:w="http://schemas.openxmlformats.org/wordprocessingml/2006/main" w:name="List Table 5 Dark Accent 6" w:uiPriority="50"/>
    <w:lsdException xmlns:w="http://schemas.openxmlformats.org/wordprocessingml/2006/main" w:name="List Table 6 Colorful Accent 6" w:uiPriority="51"/>
    <w:lsdException xmlns:w="http://schemas.openxmlformats.org/wordprocessingml/2006/main" w:name="List Table 7 Colorful Accent 6" w:uiPriority="52"/>
    <w:lsdException xmlns:w="http://schemas.openxmlformats.org/wordprocessingml/2006/main" w:name="Mention" w:semiHidden="1" w:unhideWhenUsed="1"/>
    <w:lsdException xmlns:w="http://schemas.openxmlformats.org/wordprocessingml/2006/main" w:name="Smart Hyperlink" w:semiHidden="1" w:unhideWhenUsed="1"/>
    <w:lsdException xmlns:w="http://schemas.openxmlformats.org/wordprocessingml/2006/main" w:name="Hashtag" w:semiHidden="1" w:unhideWhenUsed="1"/>
    <w:lsdException xmlns:w="http://schemas.openxmlformats.org/wordprocessingml/2006/main" w:name="Unresolved Mention" w:semiHidden="1" w:unhideWhenUsed="1"/>
    <w:lsdException xmlns:w="http://schemas.openxmlformats.org/wordprocessingml/2006/main" w:name="Smart Link" w:semiHidden="1" w:unhideWhenUsed="1"/>
  </w:latentStyles>
  <w:style w:type="paragraph" w:styleId="Normal" w:default="1">
    <w:name w:val="Normal"/>
    <w:qFormat/>
    <w:pPr>
      <w:spacing w:before="60"/>
    </w:pPr>
    <w:rPr>
      <w:spacing w:val="10"/>
    </w:rPr>
  </w:style>
  <w:style xmlns:w="http://schemas.openxmlformats.org/wordprocessingml/2006/main" w:type="paragraph" w:styleId="Heading1">
    <w:name w:val="Heading 1"/>
    <w:basedOn w:val="Normal"/>
    <w:next w:val="Normal"/>
    <w:link w:val="Heading1Char"/>
    <w:uiPriority w:val="9"/>
    <w:qFormat/>
    <w:pPr>
      <w:spacing w:before="0"/>
      <w:outlineLvl w:val="0"/>
    </w:pPr>
    <w:rPr>
      <w:color w:val="44546A"/>
      <w:sz w:val="100"/>
      <w:szCs w:val="100"/>
    </w:rPr>
  </w:style>
  <w:style xmlns:w="http://schemas.openxmlformats.org/wordprocessingml/2006/main" w:type="character" w:styleId="DefaultParagraphFont" w:default="1">
    <w:name w:val="Default Paragraph Font"/>
    <w:uiPriority w:val="1"/>
    <w:semiHidden/>
    <w:unhideWhenUsed/>
    <w:rPr/>
  </w:style>
  <w:style xmlns:w="http://schemas.openxmlformats.org/wordprocessingml/2006/main"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numbering" w:styleId="NoList">
    <w:name w:val="No List"/>
    <w:uiPriority w:val="99"/>
    <w:semiHidden/>
    <w:unhideWhenUsed/>
  </w:style>
  <w:style xmlns:w="http://schemas.openxmlformats.org/wordprocessingml/2006/main" w:type="table" w:styleId="TableGrid">
    <w:name w:val="Table Grid"/>
    <w:basedOn w:val="TableNormal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="http://schemas.openxmlformats.org/wordprocessingml/2006/main" w:type="paragraph" w:styleId="Title">
    <w:name w:val="Title"/>
    <w:basedOn w:val="Normal"/>
    <w:next w:val="Normal"/>
    <w:link w:val="TitleChar"/>
    <w:uiPriority w:val="10"/>
    <w:qFormat/>
    <w:pPr>
      <w:spacing w:before="0" w:line="360" w:lineRule="auto"/>
    </w:pPr>
    <w:rPr>
      <w:rFonts w:asciiTheme="majorHAnsi" w:hAnsiTheme="majorHAnsi"/>
      <w:color w:val="000000"/>
      <w:kern w:val="44"/>
      <w:sz w:val="40"/>
      <w:szCs w:val="48"/>
    </w:rPr>
  </w:style>
  <w:style xmlns:w="http://schemas.openxmlformats.org/wordprocessingml/2006/main" w:type="character" w:styleId="TitleChar" w:customStyle="1">
    <w:name w:val="Title Char"/>
    <w:basedOn w:val="DefaultParagraphFont"/>
    <w:link w:val="Title"/>
    <w:uiPriority w:val="10"/>
    <w:rPr>
      <w:rFonts w:asciiTheme="majorHAnsi" w:hAnsiTheme="majorHAnsi"/>
      <w:color w:val="000000"/>
      <w:spacing w:val="10"/>
      <w:kern w:val="44"/>
      <w:sz w:val="40"/>
      <w:szCs w:val="48"/>
    </w:rPr>
  </w:style>
  <w:style xmlns:w="http://schemas.openxmlformats.org/wordprocessingml/2006/main" w:type="paragraph" w:styleId="Subtitle">
    <w:name w:val="Subtitle"/>
    <w:basedOn w:val="Normal"/>
    <w:next w:val="Normal"/>
    <w:link w:val="SubtitleChar"/>
    <w:uiPriority w:val="11"/>
    <w:qFormat/>
    <w:pPr>
      <w:spacing w:before="0"/>
    </w:pPr>
    <w:rPr>
      <w:rFonts w:asciiTheme="majorHAnsi" w:hAnsiTheme="majorHAnsi"/>
      <w:color w:val="000000"/>
      <w:sz w:val="32"/>
      <w:szCs w:val="32"/>
    </w:rPr>
  </w:style>
  <w:style xmlns:w="http://schemas.openxmlformats.org/wordprocessingml/2006/main" w:type="character" w:styleId="SubtitleChar" w:customStyle="1">
    <w:name w:val="Subtitle Char"/>
    <w:basedOn w:val="DefaultParagraphFont"/>
    <w:link w:val="Subtitle"/>
    <w:uiPriority w:val="11"/>
    <w:rPr>
      <w:rFonts w:asciiTheme="majorHAnsi" w:hAnsiTheme="majorHAnsi"/>
      <w:color w:val="000000"/>
      <w:spacing w:val="10"/>
      <w:sz w:val="32"/>
      <w:szCs w:val="32"/>
    </w:rPr>
  </w:style>
  <w:style xmlns:w="http://schemas.openxmlformats.org/wordprocessingml/2006/main" w:type="character" w:styleId="PlaceholderText" w:customStyle="1">
    <w:name w:val="Placeholder Text"/>
    <w:basedOn w:val="DefaultParagraphFont"/>
    <w:uiPriority w:val="99"/>
    <w:semiHidden/>
    <w:rPr>
      <w:color w:val="808080"/>
    </w:rPr>
  </w:style>
  <w:style xmlns:w="http://schemas.openxmlformats.org/wordprocessingml/2006/main" w:type="character" w:styleId="Heading1Char" w:customStyle="1">
    <w:name w:val="Heading 1 Char"/>
    <w:basedOn w:val="DefaultParagraphFont"/>
    <w:link w:val="Heading1"/>
    <w:uiPriority w:val="9"/>
    <w:rPr>
      <w:color w:val="44546A"/>
      <w:spacing w:val="10"/>
      <w:sz w:val="100"/>
      <w:szCs w:val="100"/>
    </w:rPr>
  </w:style>
  <w:style xmlns:w="http://schemas.openxmlformats.org/wordprocessingml/2006/main" w:type="paragraph" w:styleId="NoSpacing" w:customStyle="1">
    <w:name w:val="No Spacing"/>
    <w:uiPriority w:val="1"/>
    <w:semiHidden/>
    <w:pPr>
      <w:spacing/>
    </w:pPr>
    <w:rPr/>
  </w:style>
  <w:style xmlns:w="http://schemas.openxmlformats.org/wordprocessingml/2006/main" w:type="paragraph" w:styleId="Header">
    <w:name w:val="Header"/>
    <w:basedOn w:val="Normal"/>
    <w:link w:val="HeaderChar"/>
    <w:uiPriority w:val="99"/>
    <w:semiHidden/>
    <w:pPr>
      <w:tabs>
        <w:tab w:val="center" w:pos="4680"/>
        <w:tab w:val="right" w:pos="9360"/>
      </w:tabs>
      <w:spacing/>
    </w:pPr>
    <w:rPr/>
  </w:style>
  <w:style xmlns:w="http://schemas.openxmlformats.org/wordprocessingml/2006/main" w:type="character" w:styleId="HeaderChar" w:customStyle="1">
    <w:name w:val="Header Char"/>
    <w:basedOn w:val="DefaultParagraphFont"/>
    <w:link w:val="Header"/>
    <w:uiPriority w:val="99"/>
    <w:semiHidden/>
    <w:rPr>
      <w:spacing w:val="10"/>
    </w:rPr>
  </w:style>
  <w:style xmlns:w="http://schemas.openxmlformats.org/wordprocessingml/2006/main" w:type="paragraph" w:styleId="Footer">
    <w:name w:val="Footer"/>
    <w:basedOn w:val="Normal"/>
    <w:link w:val="FooterChar"/>
    <w:uiPriority w:val="99"/>
    <w:semiHidden/>
    <w:pPr>
      <w:tabs>
        <w:tab w:val="center" w:pos="4680"/>
        <w:tab w:val="right" w:pos="9360"/>
      </w:tabs>
      <w:spacing/>
    </w:pPr>
    <w:rPr/>
  </w:style>
  <w:style xmlns:w="http://schemas.openxmlformats.org/wordprocessingml/2006/main" w:type="character" w:styleId="FooterChar" w:customStyle="1">
    <w:name w:val="Footer Char"/>
    <w:basedOn w:val="DefaultParagraphFont"/>
    <w:link w:val="Footer"/>
    <w:uiPriority w:val="99"/>
    <w:semiHidden/>
    <w:rPr>
      <w:spacing w:val="10"/>
    </w:r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tyles" Target="styles.xml"></Relationship><Relationship Id="rId4" Type="http://schemas.openxmlformats.org/officeDocument/2006/relationships/settings" Target="settings.xml"></Relationship><Relationship Id="rId5" Type="http://schemas.openxmlformats.org/officeDocument/2006/relationships/theme" Target="theme/theme1.xml"></Relationship><Relationship Id="rId6" Type="http://schemas.openxmlformats.org/officeDocument/2006/relationships/fontTable" Target="fontTable.xml"></Relationship><Relationship Id="rId1" Type="http://schemas.openxmlformats.org/officeDocument/2006/relationships/image" Target="media/image1.png"></Relationship><Relationship Id="rId2" Type="http://schemas.openxmlformats.org/officeDocument/2006/relationships/image" Target="media/image2.png"></Relationship><Relationship Id="rId7" Type="http://schemas.openxmlformats.org/officeDocument/2006/relationships/customXml" Target="../customXml/item1.xml"></Relationship><Relationship Id="rId8" Type="http://schemas.openxmlformats.org/officeDocument/2006/relationships/customXml" Target="../customXml/item2.xml"></Relationship><Relationship Id="rId9" Type="http://schemas.openxmlformats.org/officeDocument/2006/relationships/customXml" Target="../customXml/item3.xml"></Relationship></Relationships>
</file>

<file path=word/_rels/settings.xml.rels><?xml version="1.0" encoding="utf-8" standalone="yes"?><Relationships xmlns="http://schemas.openxmlformats.org/package/2006/relationships"><Relationship Id="rId3" Type="http://schemas.openxmlformats.org/officeDocument/2006/relationships/mailMergeSource" Target="file:///C:/Users/d-v-n/eclipse-workspace/Wildemo/src/main/resources/data.xlsx" TargetMode="External"></Relationship><Relationship Id="rId2" Type="http://schemas.openxmlformats.org/officeDocument/2006/relationships/mailMergeSource" Target="file:///C:/Users/d-v-n/eclipse-workspace/Wildemo/src/main/resources/data.xlsx" TargetMode="External"></Relationship><Relationship Id="rId1" Type="http://schemas.openxmlformats.org/officeDocument/2006/relationships/attachedTemplate" Target="file:///C:/Users/d-v-n/AppData/Roaming/Microsoft/Templates/Certificate%20of%20participation.dotx" TargetMode="External"></Relationship></Relationships>
</file>

<file path=word/theme/theme1.xml><?xml version="1.0" encoding="utf-8"?>
<a:theme xmlns:a="http://schemas.openxmlformats.org/drawingml/2006/main" name="Office Theme">
  <a:themeElements>
    <a:clrScheme name="Custom 4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7F7F7F"/>
      </a:accent1>
      <a:accent2>
        <a:srgbClr val="F28D35"/>
      </a:accent2>
      <a:accent3>
        <a:srgbClr val="44546A"/>
      </a:accent3>
      <a:accent4>
        <a:srgbClr val="DBD9CD"/>
      </a:accent4>
      <a:accent5>
        <a:srgbClr val="FF0000"/>
      </a:accent5>
      <a:accent6>
        <a:srgbClr val="EAC3B0"/>
      </a:accent6>
      <a:hlink>
        <a:srgbClr val="FF0000"/>
      </a:hlink>
      <a:folHlink>
        <a:srgbClr val="583F5E"/>
      </a:folHlink>
    </a:clrScheme>
    <a:fontScheme name="Custom 91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27a416adda3cf0f491a4f548a2367a54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2ef98d826045059a9b3c156985e150d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TaxCatchAll xmlns="230e9df3-be65-4c73-a93b-d1236ebd677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BFD614-2D3E-4C9E-A96A-5DDFE4632D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0B1906-5552-49C2-8210-7C2CC9A9F3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5618C6-56FD-41A3-A9E9-803E8277629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Certificate of participation</Template>
  <TotalTime>0</TotalTime>
  <Pages>1</Pages>
  <Words>30</Words>
  <Characters>174</Characters>
  <Application>Microsoft Office Word</Application>
  <DocSecurity>0</DocSecurity>
  <Lines>1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2021-06-25T04:11:00Z</dcterms:created>
  <dcterms:modified xsi:type="dcterms:W3CDTF">2021-06-25T05:11:00Z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ontentTypeId" pid="2">
    <vt:lpstr>0x01010079F111ED35F8CC479449609E8A0923A6</vt:lpstr>
  </property>
</Properties>
</file>